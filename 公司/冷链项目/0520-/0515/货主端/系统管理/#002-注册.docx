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594" w:rsidRDefault="002B0AD7">
      <w:pPr>
        <w:pStyle w:val="a6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管理个人信息用例</w:t>
      </w:r>
    </w:p>
    <w:p w:rsidR="006A5594" w:rsidRDefault="002B0AD7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gyl</w:t>
      </w:r>
      <w:proofErr w:type="spellEnd"/>
    </w:p>
    <w:p w:rsidR="006A5594" w:rsidRDefault="002B0AD7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</w:t>
      </w:r>
      <w:proofErr w:type="gramStart"/>
      <w:r>
        <w:rPr>
          <w:b/>
          <w:color w:val="808080" w:themeColor="background1" w:themeShade="80"/>
          <w:sz w:val="22"/>
          <w:szCs w:val="22"/>
        </w:rPr>
        <w:t>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proofErr w:type="gramEnd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a7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6A559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A5594" w:rsidRDefault="002B0AD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A5594" w:rsidRDefault="002B0AD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A5594" w:rsidRDefault="002B0AD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6A559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94" w:rsidRDefault="006A5594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94" w:rsidRDefault="006A5594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94" w:rsidRDefault="006A5594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6A559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94" w:rsidRDefault="006A5594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94" w:rsidRDefault="006A5594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94" w:rsidRDefault="006A5594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6A5594" w:rsidRDefault="006A5594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6A5594" w:rsidRDefault="002B0AD7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6A5594" w:rsidRDefault="002B0AD7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6A5594" w:rsidRDefault="002B0AD7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注册功能</w:t>
      </w:r>
    </w:p>
    <w:p w:rsidR="006A5594" w:rsidRDefault="002B0AD7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实现注册功能</w:t>
      </w:r>
      <w:r>
        <w:rPr>
          <w:rFonts w:hint="eastAsia"/>
          <w:lang w:eastAsia="zh-CN"/>
        </w:rPr>
        <w:t>.</w:t>
      </w:r>
    </w:p>
    <w:p w:rsidR="006A5594" w:rsidRDefault="002B0AD7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6A5594" w:rsidRDefault="002B0AD7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6A5594" w:rsidRDefault="006A5594">
      <w:pPr>
        <w:pStyle w:val="a8"/>
        <w:ind w:left="0"/>
        <w:rPr>
          <w:lang w:val="en-US" w:eastAsia="zh-CN"/>
        </w:rPr>
      </w:pPr>
    </w:p>
    <w:p w:rsidR="006A5594" w:rsidRDefault="002B0AD7">
      <w:pPr>
        <w:pStyle w:val="a8"/>
        <w:ind w:left="0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noProof/>
          <w:lang w:val="en-US" w:eastAsia="zh-CN" w:bidi="ar-SA"/>
        </w:rPr>
        <w:drawing>
          <wp:inline distT="0" distB="0" distL="114300" distR="114300">
            <wp:extent cx="3876040" cy="23336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5594" w:rsidRDefault="002B0AD7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935CE8">
        <w:rPr>
          <w:rFonts w:hint="eastAsia"/>
          <w:b/>
          <w:lang w:val="en-US" w:eastAsia="zh-CN" w:bidi="en-US"/>
        </w:rPr>
        <w:t>1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登录界面</w:t>
      </w:r>
    </w:p>
    <w:p w:rsidR="006A5594" w:rsidRDefault="006A5594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6A5594" w:rsidRDefault="002B0AD7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6A5594" w:rsidRDefault="002B0AD7">
      <w:pPr>
        <w:pStyle w:val="msolistparagraph0"/>
        <w:ind w:left="0"/>
        <w:rPr>
          <w:b/>
        </w:rPr>
      </w:pPr>
      <w:proofErr w:type="gramStart"/>
      <w:r>
        <w:rPr>
          <w:rFonts w:cs="宋体" w:hint="eastAsia"/>
          <w:b/>
        </w:rPr>
        <w:t>一</w:t>
      </w:r>
      <w:proofErr w:type="gramEnd"/>
      <w:r>
        <w:rPr>
          <w:rFonts w:cs="宋体" w:hint="eastAsia"/>
          <w:b/>
        </w:rPr>
        <w:t>．注册界面</w:t>
      </w:r>
    </w:p>
    <w:p w:rsidR="006A5594" w:rsidRDefault="002B0AD7">
      <w:pPr>
        <w:pStyle w:val="a8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>）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6A5594" w:rsidRDefault="002B0AD7">
      <w:pPr>
        <w:pStyle w:val="a8"/>
        <w:ind w:left="0"/>
        <w:jc w:val="both"/>
        <w:rPr>
          <w:lang w:eastAsia="zh-CN"/>
        </w:rPr>
      </w:pPr>
      <w:r>
        <w:rPr>
          <w:rFonts w:hint="eastAsia"/>
          <w:lang w:val="en-US" w:eastAsia="zh-CN"/>
        </w:rPr>
        <w:lastRenderedPageBreak/>
        <w:t xml:space="preserve">                     </w:t>
      </w:r>
      <w:r>
        <w:rPr>
          <w:rFonts w:hint="eastAsia"/>
          <w:noProof/>
          <w:lang w:val="en-US" w:eastAsia="zh-CN" w:bidi="ar-SA"/>
        </w:rPr>
        <w:drawing>
          <wp:inline distT="0" distB="0" distL="0" distR="0">
            <wp:extent cx="3269542" cy="4237990"/>
            <wp:effectExtent l="19050" t="0" r="705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542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 w:rsidR="006A5594" w:rsidRDefault="00935CE8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>2</w:t>
      </w:r>
      <w:r w:rsidR="002B0AD7">
        <w:rPr>
          <w:rFonts w:hint="eastAsia"/>
          <w:b/>
          <w:lang w:val="en-US" w:eastAsia="zh-CN" w:bidi="en-US"/>
        </w:rPr>
        <w:t xml:space="preserve"> </w:t>
      </w:r>
      <w:r w:rsidR="002B0AD7">
        <w:rPr>
          <w:rFonts w:cs="宋体" w:hint="eastAsia"/>
          <w:b/>
          <w:lang w:val="en-US" w:eastAsia="zh-CN"/>
        </w:rPr>
        <w:t>注册界面</w:t>
      </w:r>
    </w:p>
    <w:p w:rsidR="006A5594" w:rsidRDefault="006A5594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6A5594" w:rsidRDefault="002B0AD7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6A5594" w:rsidRDefault="002B0AD7">
      <w:pPr>
        <w:pStyle w:val="a8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  <w:lang w:val="en-US" w:eastAsia="zh-CN"/>
        </w:rPr>
        <w:t>）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逻辑条件</w:t>
      </w:r>
    </w:p>
    <w:p w:rsidR="00935CE8" w:rsidRDefault="002B0AD7">
      <w:pPr>
        <w:pStyle w:val="a8"/>
        <w:ind w:firstLineChars="300" w:firstLine="600"/>
        <w:rPr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  <w:r w:rsidR="00935CE8">
        <w:rPr>
          <w:rFonts w:hint="eastAsia"/>
          <w:lang w:val="en-US" w:eastAsia="zh-CN"/>
        </w:rPr>
        <w:t>点解图</w:t>
      </w:r>
      <w:r w:rsidR="00935CE8">
        <w:rPr>
          <w:rFonts w:hint="eastAsia"/>
          <w:lang w:val="en-US" w:eastAsia="zh-CN"/>
        </w:rPr>
        <w:t>1</w:t>
      </w:r>
      <w:r w:rsidR="00935CE8">
        <w:rPr>
          <w:rFonts w:hint="eastAsia"/>
          <w:lang w:val="en-US" w:eastAsia="zh-CN"/>
        </w:rPr>
        <w:t>（登录界面）的注册按钮，跳转到图</w:t>
      </w:r>
      <w:r w:rsidR="00935CE8">
        <w:rPr>
          <w:rFonts w:hint="eastAsia"/>
          <w:lang w:val="en-US" w:eastAsia="zh-CN"/>
        </w:rPr>
        <w:t>2</w:t>
      </w:r>
      <w:r w:rsidR="00935CE8">
        <w:rPr>
          <w:rFonts w:hint="eastAsia"/>
          <w:lang w:val="en-US" w:eastAsia="zh-CN"/>
        </w:rPr>
        <w:t>（注册界面）</w:t>
      </w:r>
      <w:r w:rsidR="001354EA">
        <w:rPr>
          <w:rFonts w:hint="eastAsia"/>
          <w:lang w:val="en-US" w:eastAsia="zh-CN"/>
        </w:rPr>
        <w:t>。</w:t>
      </w:r>
    </w:p>
    <w:p w:rsidR="006A5594" w:rsidRDefault="00935CE8">
      <w:pPr>
        <w:pStyle w:val="a8"/>
        <w:ind w:firstLineChars="300" w:firstLine="600"/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b</w:t>
      </w:r>
      <w:proofErr w:type="gramEnd"/>
      <w:r>
        <w:rPr>
          <w:rFonts w:hint="eastAsia"/>
          <w:lang w:val="en-US" w:eastAsia="zh-CN"/>
        </w:rPr>
        <w:t xml:space="preserve">. </w:t>
      </w:r>
      <w:r w:rsidR="002B0AD7">
        <w:rPr>
          <w:rFonts w:hint="eastAsia"/>
          <w:lang w:val="en-US" w:eastAsia="zh-CN"/>
        </w:rPr>
        <w:t>此界面均为必填项</w:t>
      </w:r>
    </w:p>
    <w:p w:rsidR="006A5594" w:rsidRDefault="002B0AD7">
      <w:pPr>
        <w:pStyle w:val="a8"/>
        <w:numPr>
          <w:ilvl w:val="0"/>
          <w:numId w:val="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账号：文本框，必填项，默认为空，最小长度为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>位；（不能含有特殊字符，如果用户输入含有特殊字符会在“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”后面提示用户“账号中不能含有特殊字符”）</w:t>
      </w:r>
      <w:r w:rsidR="001354EA">
        <w:rPr>
          <w:rFonts w:hint="eastAsia"/>
          <w:lang w:val="en-US" w:eastAsia="zh-CN"/>
        </w:rPr>
        <w:t>；</w:t>
      </w:r>
    </w:p>
    <w:p w:rsidR="006A5594" w:rsidRDefault="002B0AD7">
      <w:pPr>
        <w:pStyle w:val="a8"/>
        <w:numPr>
          <w:ilvl w:val="0"/>
          <w:numId w:val="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密码：文本框，必填项，默认为空，最小长度为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>位；（输入错误会在“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”后面提示“您输入的密码有误”）</w:t>
      </w:r>
      <w:r w:rsidR="001354EA">
        <w:rPr>
          <w:rFonts w:hint="eastAsia"/>
          <w:lang w:val="en-US" w:eastAsia="zh-CN"/>
        </w:rPr>
        <w:t>；</w:t>
      </w:r>
    </w:p>
    <w:p w:rsidR="006A5594" w:rsidRDefault="002B0AD7">
      <w:pPr>
        <w:pStyle w:val="a8"/>
        <w:numPr>
          <w:ilvl w:val="0"/>
          <w:numId w:val="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确认密码：文本框，必填项，默认为空，最小长度为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>位；必须要与前面输入的密码相契合；（当密码与确认密码不一致的时候要提示用户“两次输入的密码不同，请重新输入”）</w:t>
      </w:r>
      <w:r w:rsidR="001354EA">
        <w:rPr>
          <w:rFonts w:hint="eastAsia"/>
          <w:lang w:val="en-US" w:eastAsia="zh-CN"/>
        </w:rPr>
        <w:t>；</w:t>
      </w:r>
    </w:p>
    <w:p w:rsidR="006A5594" w:rsidRDefault="002B0AD7">
      <w:pPr>
        <w:pStyle w:val="a8"/>
        <w:numPr>
          <w:ilvl w:val="0"/>
          <w:numId w:val="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性别：单选按钮，必填项，默认为“男”；</w:t>
      </w:r>
    </w:p>
    <w:p w:rsidR="006A5594" w:rsidRDefault="002B0AD7">
      <w:pPr>
        <w:pStyle w:val="a8"/>
        <w:numPr>
          <w:ilvl w:val="0"/>
          <w:numId w:val="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手机号：文本框，必填项，默认为空；（该字段默认为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val="en-US" w:eastAsia="zh-CN"/>
        </w:rPr>
        <w:t>位数字，如果用户输入的不是数字，要提示用户“您输入的手机号有误，请重新输入”）</w:t>
      </w:r>
      <w:r w:rsidR="001354EA">
        <w:rPr>
          <w:rFonts w:hint="eastAsia"/>
          <w:lang w:val="en-US" w:eastAsia="zh-CN"/>
        </w:rPr>
        <w:t>；</w:t>
      </w:r>
    </w:p>
    <w:p w:rsidR="006A5594" w:rsidRDefault="002B0AD7">
      <w:pPr>
        <w:pStyle w:val="a8"/>
        <w:numPr>
          <w:ilvl w:val="0"/>
          <w:numId w:val="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真实姓名：文本框，必填项，默认为空；</w:t>
      </w:r>
    </w:p>
    <w:p w:rsidR="006A5594" w:rsidRDefault="002B0AD7">
      <w:pPr>
        <w:pStyle w:val="a8"/>
        <w:numPr>
          <w:ilvl w:val="0"/>
          <w:numId w:val="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身份证号：文本框，必填项，默认为空；长度限制为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val="en-US" w:eastAsia="zh-CN"/>
        </w:rPr>
        <w:t>位，如果输入信息不足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val="en-US" w:eastAsia="zh-CN"/>
        </w:rPr>
        <w:t>位，会在“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”后面提示“请输入正确的身份证号码”</w:t>
      </w:r>
      <w:r w:rsidR="001354EA">
        <w:rPr>
          <w:rFonts w:hint="eastAsia"/>
          <w:lang w:val="en-US" w:eastAsia="zh-CN"/>
        </w:rPr>
        <w:t>。</w:t>
      </w:r>
    </w:p>
    <w:p w:rsidR="006A5594" w:rsidRDefault="00935CE8">
      <w:pPr>
        <w:pStyle w:val="a8"/>
        <w:ind w:leftChars="659" w:left="1518" w:hangingChars="100" w:hanging="200"/>
        <w:rPr>
          <w:lang w:val="en-US" w:eastAsia="zh-CN"/>
        </w:rPr>
      </w:pPr>
      <w:r>
        <w:rPr>
          <w:rFonts w:hint="eastAsia"/>
          <w:lang w:val="en-US" w:eastAsia="zh-CN"/>
        </w:rPr>
        <w:t>c</w:t>
      </w:r>
      <w:r w:rsidR="002B0AD7">
        <w:rPr>
          <w:rFonts w:hint="eastAsia"/>
          <w:lang w:val="en-US" w:eastAsia="zh-CN"/>
        </w:rPr>
        <w:t xml:space="preserve">. </w:t>
      </w:r>
      <w:r w:rsidR="002B0AD7">
        <w:rPr>
          <w:rFonts w:hint="eastAsia"/>
          <w:lang w:val="en-US" w:eastAsia="zh-CN"/>
        </w:rPr>
        <w:t>点击确定后完成注册，界面会跳到</w:t>
      </w: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（登录界面）</w:t>
      </w:r>
      <w:r w:rsidR="002B0AD7">
        <w:rPr>
          <w:rFonts w:hint="eastAsia"/>
          <w:lang w:val="en-US" w:eastAsia="zh-CN"/>
        </w:rPr>
        <w:t>所示的登录界面，如果注册失败还会停留在该界面。</w:t>
      </w:r>
    </w:p>
    <w:p w:rsidR="006A5594" w:rsidRDefault="006A5594">
      <w:pPr>
        <w:pStyle w:val="a8"/>
        <w:ind w:left="992"/>
        <w:rPr>
          <w:lang w:val="en-US" w:eastAsia="zh-CN"/>
        </w:rPr>
      </w:pPr>
    </w:p>
    <w:p w:rsidR="006A5594" w:rsidRDefault="002B0AD7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lastRenderedPageBreak/>
        <w:t>二．日志数据</w:t>
      </w:r>
    </w:p>
    <w:p w:rsidR="006A5594" w:rsidRDefault="002B0AD7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6A5594" w:rsidSect="006A5594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4E1" w:rsidRDefault="008554E1" w:rsidP="006A5594">
      <w:pPr>
        <w:spacing w:before="0" w:after="0" w:line="240" w:lineRule="auto"/>
      </w:pPr>
      <w:r>
        <w:separator/>
      </w:r>
    </w:p>
  </w:endnote>
  <w:endnote w:type="continuationSeparator" w:id="0">
    <w:p w:rsidR="008554E1" w:rsidRDefault="008554E1" w:rsidP="006A55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6A5594">
      <w:tc>
        <w:tcPr>
          <w:tcW w:w="8330" w:type="dxa"/>
          <w:tcBorders>
            <w:top w:val="single" w:sz="4" w:space="0" w:color="000000" w:themeColor="text1"/>
          </w:tcBorders>
        </w:tcPr>
        <w:p w:rsidR="006A5594" w:rsidRDefault="002B0AD7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6A5594" w:rsidRDefault="00EC3B0E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2B0AD7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1354EA" w:rsidRPr="001354EA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3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6A5594" w:rsidRDefault="006A559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4E1" w:rsidRDefault="008554E1" w:rsidP="006A5594">
      <w:pPr>
        <w:spacing w:before="0" w:after="0" w:line="240" w:lineRule="auto"/>
      </w:pPr>
      <w:r>
        <w:separator/>
      </w:r>
    </w:p>
  </w:footnote>
  <w:footnote w:type="continuationSeparator" w:id="0">
    <w:p w:rsidR="008554E1" w:rsidRDefault="008554E1" w:rsidP="006A55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94" w:rsidRDefault="00EC3B0E">
    <w:pPr>
      <w:pStyle w:val="a9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left:0;text-align:left;margin-left:-17.6pt;margin-top:30.9pt;width:479.05pt;height:0;z-index:2516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2B0AD7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2B0AD7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2B0AD7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2B0AD7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  <o:shapelayout v:ext="edit">
      <o:idmap v:ext="edit" data="3,4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ADF1105"/>
    <w:rsid w:val="00082340"/>
    <w:rsid w:val="000F04B6"/>
    <w:rsid w:val="0013068D"/>
    <w:rsid w:val="001354EA"/>
    <w:rsid w:val="00154DD0"/>
    <w:rsid w:val="001A73F6"/>
    <w:rsid w:val="001C2CD1"/>
    <w:rsid w:val="00215004"/>
    <w:rsid w:val="00261B3C"/>
    <w:rsid w:val="00264CED"/>
    <w:rsid w:val="002B0AD7"/>
    <w:rsid w:val="002C633C"/>
    <w:rsid w:val="002D3562"/>
    <w:rsid w:val="002E0883"/>
    <w:rsid w:val="00380C7F"/>
    <w:rsid w:val="0041352E"/>
    <w:rsid w:val="00431AF6"/>
    <w:rsid w:val="00492B0B"/>
    <w:rsid w:val="004A57A9"/>
    <w:rsid w:val="004D4BD2"/>
    <w:rsid w:val="004E13FE"/>
    <w:rsid w:val="004F1D27"/>
    <w:rsid w:val="005D025A"/>
    <w:rsid w:val="005F2B38"/>
    <w:rsid w:val="005F2E47"/>
    <w:rsid w:val="00662816"/>
    <w:rsid w:val="006A5594"/>
    <w:rsid w:val="0073559F"/>
    <w:rsid w:val="0074777C"/>
    <w:rsid w:val="007D7B20"/>
    <w:rsid w:val="00803080"/>
    <w:rsid w:val="00854C21"/>
    <w:rsid w:val="008554E1"/>
    <w:rsid w:val="0086707A"/>
    <w:rsid w:val="00935CE8"/>
    <w:rsid w:val="00937011"/>
    <w:rsid w:val="00AA2A7A"/>
    <w:rsid w:val="00B348D4"/>
    <w:rsid w:val="00C8224C"/>
    <w:rsid w:val="00E2501E"/>
    <w:rsid w:val="00EC3B0E"/>
    <w:rsid w:val="00ED501F"/>
    <w:rsid w:val="00EE2833"/>
    <w:rsid w:val="00F9251D"/>
    <w:rsid w:val="00F9639A"/>
    <w:rsid w:val="020C0BC6"/>
    <w:rsid w:val="042507A8"/>
    <w:rsid w:val="05A03FB5"/>
    <w:rsid w:val="05F30E51"/>
    <w:rsid w:val="05F55AA8"/>
    <w:rsid w:val="097A0C7A"/>
    <w:rsid w:val="09E42DA0"/>
    <w:rsid w:val="0B7F377E"/>
    <w:rsid w:val="0C0D4AC3"/>
    <w:rsid w:val="0D101CC1"/>
    <w:rsid w:val="0D6D3F89"/>
    <w:rsid w:val="0D8415F0"/>
    <w:rsid w:val="0D8B0B0D"/>
    <w:rsid w:val="0E2251F8"/>
    <w:rsid w:val="0E3D5D91"/>
    <w:rsid w:val="110C1C86"/>
    <w:rsid w:val="16A373E1"/>
    <w:rsid w:val="17AC0389"/>
    <w:rsid w:val="19C07A67"/>
    <w:rsid w:val="1A4F7C1B"/>
    <w:rsid w:val="1A777199"/>
    <w:rsid w:val="1AFC3EB4"/>
    <w:rsid w:val="1E3177AC"/>
    <w:rsid w:val="1F6A7A09"/>
    <w:rsid w:val="2020302A"/>
    <w:rsid w:val="20E25057"/>
    <w:rsid w:val="20F96439"/>
    <w:rsid w:val="21DD1774"/>
    <w:rsid w:val="2269271D"/>
    <w:rsid w:val="2361304C"/>
    <w:rsid w:val="23631F3D"/>
    <w:rsid w:val="2554053F"/>
    <w:rsid w:val="2610068C"/>
    <w:rsid w:val="289A7D7A"/>
    <w:rsid w:val="289D72E4"/>
    <w:rsid w:val="2B164C87"/>
    <w:rsid w:val="2B8512CD"/>
    <w:rsid w:val="2C82294F"/>
    <w:rsid w:val="30970FFB"/>
    <w:rsid w:val="32B74C71"/>
    <w:rsid w:val="337969B0"/>
    <w:rsid w:val="33987D3F"/>
    <w:rsid w:val="382260B9"/>
    <w:rsid w:val="38C05482"/>
    <w:rsid w:val="392D2942"/>
    <w:rsid w:val="3ADF1105"/>
    <w:rsid w:val="3DE41441"/>
    <w:rsid w:val="3DFC231A"/>
    <w:rsid w:val="3ED47FBD"/>
    <w:rsid w:val="406E19DD"/>
    <w:rsid w:val="407F4C68"/>
    <w:rsid w:val="40DE4BA6"/>
    <w:rsid w:val="41283168"/>
    <w:rsid w:val="42652300"/>
    <w:rsid w:val="44C01D8F"/>
    <w:rsid w:val="46E2265E"/>
    <w:rsid w:val="47944BED"/>
    <w:rsid w:val="492D0BE9"/>
    <w:rsid w:val="49F31E5E"/>
    <w:rsid w:val="4C007BA3"/>
    <w:rsid w:val="4EC22763"/>
    <w:rsid w:val="4FD901F4"/>
    <w:rsid w:val="51157768"/>
    <w:rsid w:val="51A10AC4"/>
    <w:rsid w:val="51DB2D53"/>
    <w:rsid w:val="535C1169"/>
    <w:rsid w:val="55D278ED"/>
    <w:rsid w:val="5713607C"/>
    <w:rsid w:val="58D26555"/>
    <w:rsid w:val="5A6E6B44"/>
    <w:rsid w:val="5B5116C8"/>
    <w:rsid w:val="5BE04959"/>
    <w:rsid w:val="5E08448F"/>
    <w:rsid w:val="5F360828"/>
    <w:rsid w:val="5F9036EF"/>
    <w:rsid w:val="61F15610"/>
    <w:rsid w:val="629133E7"/>
    <w:rsid w:val="6535723E"/>
    <w:rsid w:val="6644329C"/>
    <w:rsid w:val="690223C1"/>
    <w:rsid w:val="69550EBF"/>
    <w:rsid w:val="6A23167C"/>
    <w:rsid w:val="6AC4772A"/>
    <w:rsid w:val="6BAA37DE"/>
    <w:rsid w:val="6CC708DA"/>
    <w:rsid w:val="6CF7683C"/>
    <w:rsid w:val="6D535020"/>
    <w:rsid w:val="73AA182F"/>
    <w:rsid w:val="74086D2D"/>
    <w:rsid w:val="756C3AFC"/>
    <w:rsid w:val="75904634"/>
    <w:rsid w:val="76A86764"/>
    <w:rsid w:val="773C6883"/>
    <w:rsid w:val="79C20616"/>
    <w:rsid w:val="7E327591"/>
    <w:rsid w:val="7F233B40"/>
    <w:rsid w:val="7F7F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iPriority="99" w:qFormat="1"/>
    <w:lsdException w:name="footer" w:semiHidden="0" w:uiPriority="9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iPriority="59" w:unhideWhenUsed="0" w:qFormat="1"/>
    <w:lsdException w:name="Placeholder Text" w:uiPriority="9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594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uiPriority w:val="9"/>
    <w:qFormat/>
    <w:rsid w:val="006A559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6A5594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6A5594"/>
    <w:pPr>
      <w:spacing w:before="0" w:after="0" w:line="240" w:lineRule="auto"/>
    </w:pPr>
    <w:rPr>
      <w:sz w:val="18"/>
      <w:szCs w:val="18"/>
    </w:rPr>
  </w:style>
  <w:style w:type="paragraph" w:styleId="a4">
    <w:name w:val="footer"/>
    <w:basedOn w:val="a"/>
    <w:uiPriority w:val="99"/>
    <w:unhideWhenUsed/>
    <w:qFormat/>
    <w:rsid w:val="006A5594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header"/>
    <w:basedOn w:val="a"/>
    <w:uiPriority w:val="99"/>
    <w:unhideWhenUsed/>
    <w:qFormat/>
    <w:rsid w:val="006A5594"/>
    <w:pPr>
      <w:tabs>
        <w:tab w:val="center" w:pos="4513"/>
        <w:tab w:val="right" w:pos="9026"/>
      </w:tabs>
      <w:spacing w:before="0" w:after="0" w:line="240" w:lineRule="auto"/>
    </w:pPr>
  </w:style>
  <w:style w:type="paragraph" w:styleId="a6">
    <w:name w:val="Title"/>
    <w:basedOn w:val="a"/>
    <w:next w:val="a"/>
    <w:uiPriority w:val="10"/>
    <w:qFormat/>
    <w:rsid w:val="006A5594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7">
    <w:name w:val="Table Grid"/>
    <w:basedOn w:val="a1"/>
    <w:uiPriority w:val="59"/>
    <w:qFormat/>
    <w:rsid w:val="006A5594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link w:val="Char0"/>
    <w:uiPriority w:val="34"/>
    <w:qFormat/>
    <w:rsid w:val="006A5594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6A5594"/>
    <w:pPr>
      <w:ind w:left="720"/>
      <w:contextualSpacing/>
    </w:pPr>
    <w:rPr>
      <w:lang w:val="en-US" w:eastAsia="zh-CN"/>
    </w:rPr>
  </w:style>
  <w:style w:type="paragraph" w:styleId="a9">
    <w:name w:val="No Spacing"/>
    <w:basedOn w:val="a"/>
    <w:uiPriority w:val="1"/>
    <w:qFormat/>
    <w:rsid w:val="006A5594"/>
    <w:pPr>
      <w:spacing w:before="0" w:after="0" w:line="240" w:lineRule="auto"/>
    </w:pPr>
  </w:style>
  <w:style w:type="character" w:customStyle="1" w:styleId="Char0">
    <w:name w:val="列出段落 Char"/>
    <w:link w:val="a8"/>
    <w:uiPriority w:val="34"/>
    <w:qFormat/>
    <w:rsid w:val="006A5594"/>
    <w:rPr>
      <w:lang w:val="en-GB" w:bidi="en-US"/>
    </w:rPr>
  </w:style>
  <w:style w:type="character" w:customStyle="1" w:styleId="Char">
    <w:name w:val="批注框文本 Char"/>
    <w:basedOn w:val="a0"/>
    <w:link w:val="a3"/>
    <w:qFormat/>
    <w:rsid w:val="006A5594"/>
    <w:rPr>
      <w:rFonts w:ascii="Calibri" w:eastAsia="宋体" w:hAnsi="Calibri" w:cs="Times New Roman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10</cp:revision>
  <dcterms:created xsi:type="dcterms:W3CDTF">2019-05-10T09:14:00Z</dcterms:created>
  <dcterms:modified xsi:type="dcterms:W3CDTF">2019-05-15T09:18:00Z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