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39D" w:rsidRDefault="008D3747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接收平台的推送信息用例</w:t>
      </w:r>
    </w:p>
    <w:p w:rsidR="0068339D" w:rsidRDefault="008D3747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gyl</w:t>
      </w:r>
      <w:proofErr w:type="spellEnd"/>
    </w:p>
    <w:p w:rsidR="0068339D" w:rsidRDefault="008D3747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68339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8339D" w:rsidRDefault="008D374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8339D" w:rsidRDefault="008D374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8339D" w:rsidRDefault="008D374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68339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39D" w:rsidRDefault="0068339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39D" w:rsidRDefault="0068339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39D" w:rsidRDefault="0068339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68339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39D" w:rsidRDefault="0068339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39D" w:rsidRDefault="0068339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39D" w:rsidRDefault="0068339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68339D" w:rsidRDefault="0068339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68339D" w:rsidRDefault="008D3747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68339D" w:rsidRDefault="008D3747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68339D" w:rsidRDefault="008D3747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接收平台的推送信息用例</w:t>
      </w:r>
    </w:p>
    <w:p w:rsidR="0068339D" w:rsidRDefault="008D3747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实现货主接收平台的推送信息</w:t>
      </w:r>
      <w:r>
        <w:rPr>
          <w:rFonts w:hint="eastAsia"/>
          <w:lang w:eastAsia="zh-CN"/>
        </w:rPr>
        <w:t>.</w:t>
      </w:r>
    </w:p>
    <w:p w:rsidR="0068339D" w:rsidRDefault="008D3747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68339D" w:rsidRDefault="008D3747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68339D" w:rsidRDefault="008D3747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68339D" w:rsidRDefault="008D3747">
      <w:pPr>
        <w:pStyle w:val="a7"/>
        <w:jc w:val="center"/>
      </w:pPr>
      <w:r>
        <w:rPr>
          <w:noProof/>
          <w:lang w:val="en-US" w:eastAsia="zh-CN" w:bidi="ar-SA"/>
        </w:rPr>
        <w:drawing>
          <wp:inline distT="0" distB="0" distL="114300" distR="114300">
            <wp:extent cx="3839845" cy="3868420"/>
            <wp:effectExtent l="0" t="0" r="8255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386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339D" w:rsidRDefault="008D3747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>
        <w:rPr>
          <w:rFonts w:hint="eastAsia"/>
          <w:b/>
          <w:lang w:val="en-US" w:eastAsia="zh-CN"/>
        </w:rPr>
        <w:t xml:space="preserve">1 </w:t>
      </w:r>
      <w:r>
        <w:rPr>
          <w:rFonts w:hint="eastAsia"/>
          <w:b/>
          <w:lang w:val="en-US" w:eastAsia="zh-CN"/>
        </w:rPr>
        <w:t>主界面</w:t>
      </w:r>
    </w:p>
    <w:p w:rsidR="0068339D" w:rsidRDefault="0068339D">
      <w:pPr>
        <w:pStyle w:val="a7"/>
        <w:ind w:left="0"/>
        <w:jc w:val="both"/>
        <w:rPr>
          <w:b/>
          <w:lang w:val="en-US" w:eastAsia="zh-CN"/>
        </w:rPr>
      </w:pPr>
    </w:p>
    <w:p w:rsidR="0068339D" w:rsidRDefault="0068339D">
      <w:pPr>
        <w:pStyle w:val="msolistparagraph0"/>
        <w:ind w:left="0"/>
        <w:rPr>
          <w:rFonts w:cs="宋体"/>
          <w:b/>
        </w:rPr>
      </w:pPr>
    </w:p>
    <w:p w:rsidR="0068339D" w:rsidRDefault="008D3747">
      <w:pPr>
        <w:pStyle w:val="msolistparagraph0"/>
        <w:ind w:left="0"/>
        <w:rPr>
          <w:b/>
        </w:rPr>
      </w:pPr>
      <w:r>
        <w:rPr>
          <w:rFonts w:cs="宋体" w:hint="eastAsia"/>
          <w:b/>
        </w:rPr>
        <w:lastRenderedPageBreak/>
        <w:t>一、</w:t>
      </w:r>
      <w:r>
        <w:rPr>
          <w:rFonts w:cs="宋体" w:hint="eastAsia"/>
          <w:b/>
        </w:rPr>
        <w:t>接收平台的推送信息</w:t>
      </w:r>
    </w:p>
    <w:p w:rsidR="0068339D" w:rsidRDefault="008D3747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1" w:name="OLE_LINK14"/>
      <w:bookmarkStart w:id="2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68339D" w:rsidRDefault="008D3747">
      <w:pPr>
        <w:pStyle w:val="a7"/>
        <w:ind w:left="0"/>
        <w:jc w:val="both"/>
      </w:pPr>
      <w:r>
        <w:rPr>
          <w:rFonts w:hint="eastAsia"/>
          <w:lang w:val="en-US" w:eastAsia="zh-CN"/>
        </w:rPr>
        <w:t xml:space="preserve">               </w:t>
      </w:r>
      <w:bookmarkEnd w:id="1"/>
      <w:bookmarkEnd w:id="2"/>
      <w:r>
        <w:rPr>
          <w:noProof/>
          <w:lang w:val="en-US" w:eastAsia="zh-CN" w:bidi="ar-SA"/>
        </w:rPr>
        <w:drawing>
          <wp:inline distT="0" distB="0" distL="114300" distR="114300">
            <wp:extent cx="4388485" cy="3614420"/>
            <wp:effectExtent l="0" t="0" r="1206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8339D" w:rsidRDefault="0068339D">
      <w:pPr>
        <w:spacing w:before="0" w:after="0" w:line="240" w:lineRule="auto"/>
        <w:jc w:val="center"/>
      </w:pPr>
    </w:p>
    <w:p w:rsidR="0068339D" w:rsidRDefault="008D3747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 xml:space="preserve">2 </w:t>
      </w:r>
      <w:r>
        <w:rPr>
          <w:rFonts w:cs="宋体" w:hint="eastAsia"/>
          <w:b/>
          <w:lang w:val="en-US" w:eastAsia="zh-CN"/>
        </w:rPr>
        <w:t>接收平台的推送信息</w:t>
      </w:r>
      <w:r>
        <w:rPr>
          <w:rFonts w:hint="eastAsia"/>
          <w:b/>
          <w:lang w:val="en-US" w:eastAsia="zh-CN" w:bidi="en-US"/>
        </w:rPr>
        <w:t>界面</w:t>
      </w:r>
    </w:p>
    <w:p w:rsidR="0068339D" w:rsidRDefault="0068339D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68339D" w:rsidRDefault="008D3747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68339D" w:rsidRDefault="008D3747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</w:t>
      </w:r>
      <w:r w:rsidR="00241C12">
        <w:rPr>
          <w:rFonts w:hint="eastAsia"/>
          <w:lang w:val="en-US" w:eastAsia="zh-CN"/>
        </w:rPr>
        <w:t>图</w:t>
      </w:r>
      <w:r w:rsidR="00241C12">
        <w:rPr>
          <w:rFonts w:hint="eastAsia"/>
          <w:lang w:val="en-US" w:eastAsia="zh-CN"/>
        </w:rPr>
        <w:t>1</w:t>
      </w:r>
      <w:r w:rsidR="00241C12">
        <w:rPr>
          <w:rFonts w:hint="eastAsia"/>
          <w:lang w:val="en-US" w:eastAsia="zh-CN"/>
        </w:rPr>
        <w:t>（主界面）</w:t>
      </w:r>
      <w:r>
        <w:rPr>
          <w:rFonts w:hint="eastAsia"/>
          <w:lang w:val="en-US" w:eastAsia="zh-CN"/>
        </w:rPr>
        <w:t>下方的消息按钮，进入如图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（接收平台的推送信息界面）所示的界面，显示的消息按通知时间先后排序。</w:t>
      </w:r>
    </w:p>
    <w:p w:rsidR="0068339D" w:rsidRDefault="008D3747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货主可以点击“删除”按钮删除所在栏的消息内容。</w:t>
      </w:r>
    </w:p>
    <w:p w:rsidR="0068339D" w:rsidRDefault="008D3747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显示的字段有：标题、通知内容、是否已读。</w:t>
      </w:r>
    </w:p>
    <w:p w:rsidR="0068339D" w:rsidRDefault="0068339D">
      <w:pPr>
        <w:pStyle w:val="a7"/>
        <w:ind w:left="1740"/>
        <w:rPr>
          <w:lang w:val="en-US" w:eastAsia="zh-CN"/>
        </w:rPr>
      </w:pPr>
    </w:p>
    <w:p w:rsidR="0068339D" w:rsidRDefault="008D3747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二．日志数据</w:t>
      </w:r>
    </w:p>
    <w:p w:rsidR="0068339D" w:rsidRDefault="008D3747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68339D" w:rsidRDefault="0068339D">
      <w:pPr>
        <w:pStyle w:val="a7"/>
        <w:ind w:left="0"/>
        <w:rPr>
          <w:lang w:val="en-US" w:eastAsia="zh-CN"/>
        </w:rPr>
      </w:pPr>
    </w:p>
    <w:p w:rsidR="0068339D" w:rsidRDefault="0068339D">
      <w:pPr>
        <w:rPr>
          <w:lang w:val="en-US" w:eastAsia="zh-CN"/>
        </w:rPr>
      </w:pPr>
    </w:p>
    <w:p w:rsidR="0068339D" w:rsidRDefault="008D3747">
      <w:pPr>
        <w:pStyle w:val="1"/>
        <w:rPr>
          <w:lang w:val="en-US" w:eastAsia="zh-CN"/>
        </w:rPr>
      </w:pPr>
      <w:r>
        <w:t>Acceptance Criteria</w:t>
      </w:r>
    </w:p>
    <w:sectPr w:rsidR="0068339D" w:rsidSect="0068339D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747" w:rsidRDefault="008D3747" w:rsidP="0068339D">
      <w:pPr>
        <w:spacing w:before="0" w:after="0" w:line="240" w:lineRule="auto"/>
      </w:pPr>
      <w:r>
        <w:separator/>
      </w:r>
    </w:p>
  </w:endnote>
  <w:endnote w:type="continuationSeparator" w:id="0">
    <w:p w:rsidR="008D3747" w:rsidRDefault="008D3747" w:rsidP="006833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68339D">
      <w:tc>
        <w:tcPr>
          <w:tcW w:w="8330" w:type="dxa"/>
          <w:tcBorders>
            <w:top w:val="single" w:sz="4" w:space="0" w:color="000000" w:themeColor="text1"/>
          </w:tcBorders>
        </w:tcPr>
        <w:p w:rsidR="0068339D" w:rsidRDefault="008D3747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68339D" w:rsidRDefault="0068339D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8D3747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241C12" w:rsidRPr="00241C12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68339D" w:rsidRDefault="0068339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747" w:rsidRDefault="008D3747" w:rsidP="0068339D">
      <w:pPr>
        <w:spacing w:before="0" w:after="0" w:line="240" w:lineRule="auto"/>
      </w:pPr>
      <w:r>
        <w:separator/>
      </w:r>
    </w:p>
  </w:footnote>
  <w:footnote w:type="continuationSeparator" w:id="0">
    <w:p w:rsidR="008D3747" w:rsidRDefault="008D3747" w:rsidP="006833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39D" w:rsidRDefault="0068339D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6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8D3747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8D3747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8D3747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8D3747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BBE5AAB"/>
    <w:rsid w:val="00241C12"/>
    <w:rsid w:val="0068339D"/>
    <w:rsid w:val="008D3747"/>
    <w:rsid w:val="031977D3"/>
    <w:rsid w:val="08EC4283"/>
    <w:rsid w:val="0A4C68F2"/>
    <w:rsid w:val="0C9A6A50"/>
    <w:rsid w:val="119537CF"/>
    <w:rsid w:val="13803528"/>
    <w:rsid w:val="2A7E40AE"/>
    <w:rsid w:val="35186676"/>
    <w:rsid w:val="360D7F3B"/>
    <w:rsid w:val="3B70217A"/>
    <w:rsid w:val="42473138"/>
    <w:rsid w:val="455B7527"/>
    <w:rsid w:val="45B676AE"/>
    <w:rsid w:val="49684F29"/>
    <w:rsid w:val="4BBE5AAB"/>
    <w:rsid w:val="512A5F2A"/>
    <w:rsid w:val="516C2D6C"/>
    <w:rsid w:val="516C355F"/>
    <w:rsid w:val="54D46B8E"/>
    <w:rsid w:val="5BD71254"/>
    <w:rsid w:val="60967016"/>
    <w:rsid w:val="60DF260F"/>
    <w:rsid w:val="63BB15BE"/>
    <w:rsid w:val="652268B0"/>
    <w:rsid w:val="65513AD5"/>
    <w:rsid w:val="681B032B"/>
    <w:rsid w:val="6C293B33"/>
    <w:rsid w:val="6D535020"/>
    <w:rsid w:val="71064CF5"/>
    <w:rsid w:val="77ED1C35"/>
    <w:rsid w:val="783A057D"/>
    <w:rsid w:val="7CC23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339D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uiPriority w:val="9"/>
    <w:qFormat/>
    <w:rsid w:val="0068339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68339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68339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68339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68339D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68339D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8339D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68339D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68339D"/>
    <w:pPr>
      <w:spacing w:before="0" w:after="0" w:line="240" w:lineRule="auto"/>
    </w:pPr>
  </w:style>
  <w:style w:type="paragraph" w:styleId="a9">
    <w:name w:val="Balloon Text"/>
    <w:basedOn w:val="a"/>
    <w:link w:val="Char"/>
    <w:rsid w:val="00241C12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241C12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2019-05-06T05:47:00Z</dcterms:created>
  <dcterms:modified xsi:type="dcterms:W3CDTF">2019-05-15T07:27:00Z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