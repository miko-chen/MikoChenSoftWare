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E1364B">
        <w:rPr>
          <w:rFonts w:hint="eastAsia"/>
          <w:lang w:eastAsia="zh-CN"/>
        </w:rPr>
        <w:t>找回密码用例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实现找回密码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74777C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r w:rsidR="00662816">
        <w:rPr>
          <w:noProof/>
          <w:lang w:val="en-US" w:eastAsia="zh-CN" w:bidi="ar-SA"/>
        </w:rPr>
        <w:drawing>
          <wp:inline distT="0" distB="0" distL="0" distR="0">
            <wp:extent cx="3735103" cy="2349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0D06DD">
        <w:rPr>
          <w:rFonts w:hint="eastAsia"/>
          <w:b/>
          <w:lang w:val="en-US" w:eastAsia="zh-CN" w:bidi="en-US"/>
        </w:rPr>
        <w:t>1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F1D27" w:rsidRDefault="004F1D27">
      <w:pPr>
        <w:pStyle w:val="a7"/>
        <w:ind w:left="0"/>
        <w:rPr>
          <w:lang w:val="en-US" w:eastAsia="zh-CN"/>
        </w:rPr>
      </w:pPr>
    </w:p>
    <w:p w:rsidR="004D4BD2" w:rsidRDefault="00E1364B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 w:rsidR="0074777C">
        <w:rPr>
          <w:rFonts w:cs="宋体" w:hint="eastAsia"/>
          <w:b/>
        </w:rPr>
        <w:t>．找回密码界面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74777C">
      <w:pPr>
        <w:pStyle w:val="a7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lastRenderedPageBreak/>
        <w:t xml:space="preserve">                      </w:t>
      </w:r>
      <w:r w:rsidR="009A7CF8">
        <w:rPr>
          <w:rFonts w:hint="eastAsia"/>
          <w:noProof/>
          <w:lang w:val="en-US" w:eastAsia="zh-CN" w:bidi="ar-SA"/>
        </w:rPr>
        <w:drawing>
          <wp:inline distT="0" distB="0" distL="0" distR="0">
            <wp:extent cx="3393925" cy="2946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92" cy="29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0D06DD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找回密码界面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 w:rsidP="004F1D27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>）逻辑条件</w:t>
      </w:r>
    </w:p>
    <w:p w:rsidR="001945B3" w:rsidRDefault="001945B3" w:rsidP="001945B3">
      <w:pPr>
        <w:pStyle w:val="a7"/>
        <w:numPr>
          <w:ilvl w:val="0"/>
          <w:numId w:val="8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（登录界面）的找回密码，跳转到图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（找回密码界面）</w:t>
      </w:r>
      <w:r w:rsidR="008A48E4">
        <w:rPr>
          <w:rFonts w:hint="eastAsia"/>
          <w:lang w:val="en-US" w:eastAsia="zh-CN"/>
        </w:rPr>
        <w:t>。。</w:t>
      </w:r>
    </w:p>
    <w:p w:rsidR="004A57A9" w:rsidRPr="000D06DD" w:rsidRDefault="004F1D27" w:rsidP="001945B3">
      <w:pPr>
        <w:pStyle w:val="a7"/>
        <w:numPr>
          <w:ilvl w:val="0"/>
          <w:numId w:val="8"/>
        </w:numPr>
        <w:rPr>
          <w:lang w:val="en-US" w:eastAsia="zh-CN"/>
        </w:rPr>
      </w:pPr>
      <w:r w:rsidRPr="000D06DD">
        <w:rPr>
          <w:rFonts w:hint="eastAsia"/>
          <w:lang w:val="en-US" w:eastAsia="zh-CN"/>
        </w:rPr>
        <w:t>此界面均为必填项</w:t>
      </w:r>
      <w:r w:rsidR="0074777C" w:rsidRPr="000D06DD">
        <w:rPr>
          <w:rFonts w:hint="eastAsia"/>
          <w:lang w:val="en-US" w:eastAsia="zh-CN"/>
        </w:rPr>
        <w:t>：</w:t>
      </w:r>
    </w:p>
    <w:p w:rsidR="004D4BD2" w:rsidRDefault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</w:t>
      </w:r>
      <w:r w:rsidR="0074777C">
        <w:rPr>
          <w:rFonts w:hint="eastAsia"/>
          <w:lang w:val="en-US" w:eastAsia="zh-CN"/>
        </w:rPr>
        <w:t>：文本框，必填项，默认为空</w:t>
      </w:r>
      <w:r w:rsidR="00EF560E">
        <w:rPr>
          <w:rFonts w:hint="eastAsia"/>
          <w:lang w:val="en-US" w:eastAsia="zh-CN"/>
        </w:rPr>
        <w:t>，填入信息不得超过</w:t>
      </w:r>
      <w:r w:rsidR="00EF560E">
        <w:rPr>
          <w:rFonts w:hint="eastAsia"/>
          <w:lang w:val="en-US" w:eastAsia="zh-CN"/>
        </w:rPr>
        <w:t>11</w:t>
      </w:r>
      <w:r w:rsidR="00EF560E">
        <w:rPr>
          <w:rFonts w:hint="eastAsia"/>
          <w:lang w:val="en-US" w:eastAsia="zh-CN"/>
        </w:rPr>
        <w:t>位，且填入信息必须位阿拉伯数字</w:t>
      </w:r>
      <w:r w:rsidR="0074777C">
        <w:rPr>
          <w:rFonts w:hint="eastAsia"/>
          <w:lang w:val="en-US" w:eastAsia="zh-CN"/>
        </w:rPr>
        <w:t>；</w:t>
      </w:r>
    </w:p>
    <w:p w:rsidR="004D4BD2" w:rsidRDefault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验证码</w:t>
      </w:r>
      <w:r w:rsidR="0074777C">
        <w:rPr>
          <w:rFonts w:hint="eastAsia"/>
          <w:lang w:val="en-US" w:eastAsia="zh-CN"/>
        </w:rPr>
        <w:t>：文本框，必填项，默认为空；</w:t>
      </w:r>
    </w:p>
    <w:p w:rsidR="000D06DD" w:rsidRPr="000D06DD" w:rsidRDefault="004A57A9" w:rsidP="00A85102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图片验证码：文本框，必填项，默认为空</w:t>
      </w:r>
      <w:r w:rsidR="000D06DD">
        <w:rPr>
          <w:rFonts w:hint="eastAsia"/>
          <w:lang w:val="en-US" w:eastAsia="zh-CN"/>
        </w:rPr>
        <w:t>。</w:t>
      </w:r>
    </w:p>
    <w:p w:rsidR="000D06DD" w:rsidRPr="000D06DD" w:rsidRDefault="004A57A9" w:rsidP="001945B3">
      <w:pPr>
        <w:pStyle w:val="a7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当输入正确的手机号后，点击验证码右方的获取验证码，手机会接收到相应的短信通过短息来填写验证码</w:t>
      </w:r>
      <w:r w:rsidR="000D06DD">
        <w:rPr>
          <w:rFonts w:hint="eastAsia"/>
          <w:lang w:val="en-US" w:eastAsia="zh-CN"/>
        </w:rPr>
        <w:t>。</w:t>
      </w:r>
    </w:p>
    <w:p w:rsidR="004A57A9" w:rsidRDefault="004A57A9" w:rsidP="001945B3">
      <w:pPr>
        <w:pStyle w:val="a7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下方的图片验证码为随即图片，图片上会有</w:t>
      </w:r>
      <w:proofErr w:type="gramStart"/>
      <w:r>
        <w:rPr>
          <w:rFonts w:hint="eastAsia"/>
          <w:lang w:val="en-US" w:eastAsia="zh-CN"/>
        </w:rPr>
        <w:t>随即的</w:t>
      </w:r>
      <w:proofErr w:type="gramEnd"/>
      <w:r>
        <w:rPr>
          <w:rFonts w:hint="eastAsia"/>
          <w:lang w:val="en-US" w:eastAsia="zh-CN"/>
        </w:rPr>
        <w:t>四位英文字母，通过图片上的字母来填写图片</w:t>
      </w:r>
      <w:proofErr w:type="gramStart"/>
      <w:r>
        <w:rPr>
          <w:rFonts w:hint="eastAsia"/>
          <w:lang w:val="en-US" w:eastAsia="zh-CN"/>
        </w:rPr>
        <w:t>验证码栏位</w:t>
      </w:r>
      <w:proofErr w:type="gramEnd"/>
      <w:r w:rsidR="000D06DD">
        <w:rPr>
          <w:rFonts w:hint="eastAsia"/>
          <w:lang w:val="en-US" w:eastAsia="zh-CN"/>
        </w:rPr>
        <w:t>。</w:t>
      </w:r>
    </w:p>
    <w:p w:rsidR="004A57A9" w:rsidRDefault="004A57A9" w:rsidP="001945B3">
      <w:pPr>
        <w:pStyle w:val="a7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当输入的信息都无误的情况下点击提交完成找回密码，会通过接收短信的形式收到找回的密码，界面也会退到</w:t>
      </w:r>
      <w:r w:rsidR="000D06DD">
        <w:rPr>
          <w:rFonts w:hint="eastAsia"/>
          <w:lang w:val="en-US" w:eastAsia="zh-CN"/>
        </w:rPr>
        <w:t>图</w:t>
      </w:r>
      <w:r w:rsidR="000D06DD">
        <w:rPr>
          <w:rFonts w:hint="eastAsia"/>
          <w:lang w:val="en-US" w:eastAsia="zh-CN"/>
        </w:rPr>
        <w:t>1</w:t>
      </w:r>
      <w:r w:rsidR="000D06DD">
        <w:rPr>
          <w:rFonts w:hint="eastAsia"/>
          <w:lang w:val="en-US" w:eastAsia="zh-CN"/>
        </w:rPr>
        <w:t>（登录界面）</w:t>
      </w:r>
      <w:r>
        <w:rPr>
          <w:rFonts w:hint="eastAsia"/>
          <w:lang w:val="en-US" w:eastAsia="zh-CN"/>
        </w:rPr>
        <w:t>。</w:t>
      </w:r>
    </w:p>
    <w:p w:rsidR="000D06DD" w:rsidRPr="000D06DD" w:rsidRDefault="004A57A9" w:rsidP="001945B3">
      <w:pPr>
        <w:pStyle w:val="a7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点击关闭回退到</w:t>
      </w:r>
      <w:r w:rsidR="000D06DD">
        <w:rPr>
          <w:rFonts w:hint="eastAsia"/>
          <w:lang w:val="en-US" w:eastAsia="zh-CN"/>
        </w:rPr>
        <w:t>图</w:t>
      </w:r>
      <w:r w:rsidR="000D06DD">
        <w:rPr>
          <w:rFonts w:hint="eastAsia"/>
          <w:lang w:val="en-US" w:eastAsia="zh-CN"/>
        </w:rPr>
        <w:t>1</w:t>
      </w:r>
      <w:r w:rsidR="000D06DD">
        <w:rPr>
          <w:rFonts w:hint="eastAsia"/>
          <w:lang w:val="en-US" w:eastAsia="zh-CN"/>
        </w:rPr>
        <w:t>（登录界面）</w:t>
      </w:r>
      <w:bookmarkStart w:id="0" w:name="_GoBack"/>
      <w:bookmarkEnd w:id="0"/>
      <w:r w:rsidR="001945B3">
        <w:rPr>
          <w:rFonts w:hint="eastAsia"/>
          <w:lang w:val="en-US" w:eastAsia="zh-CN"/>
        </w:rPr>
        <w:t>。</w:t>
      </w:r>
    </w:p>
    <w:p w:rsidR="004D4BD2" w:rsidRDefault="00E1364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5B3" w:rsidRDefault="00CA05B3">
      <w:pPr>
        <w:spacing w:before="0" w:after="0" w:line="240" w:lineRule="auto"/>
      </w:pPr>
      <w:r>
        <w:separator/>
      </w:r>
    </w:p>
  </w:endnote>
  <w:endnote w:type="continuationSeparator" w:id="0">
    <w:p w:rsidR="00CA05B3" w:rsidRDefault="00CA05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071FB8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A85102" w:rsidRPr="00A8510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5B3" w:rsidRDefault="00CA05B3">
      <w:pPr>
        <w:spacing w:before="0" w:after="0" w:line="240" w:lineRule="auto"/>
      </w:pPr>
      <w:r>
        <w:separator/>
      </w:r>
    </w:p>
  </w:footnote>
  <w:footnote w:type="continuationSeparator" w:id="0">
    <w:p w:rsidR="00CA05B3" w:rsidRDefault="00CA05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BD2" w:rsidRDefault="00CA05B3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 w15:restartNumberingAfterBreak="0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34C22859"/>
    <w:multiLevelType w:val="hybridMultilevel"/>
    <w:tmpl w:val="3C4C7E30"/>
    <w:lvl w:ilvl="0" w:tplc="1C83F187">
      <w:start w:val="1"/>
      <w:numFmt w:val="low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6" w15:restartNumberingAfterBreak="0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ADF1105"/>
    <w:rsid w:val="00054687"/>
    <w:rsid w:val="00071FB8"/>
    <w:rsid w:val="00082340"/>
    <w:rsid w:val="000D06DD"/>
    <w:rsid w:val="000F04B6"/>
    <w:rsid w:val="00154DD0"/>
    <w:rsid w:val="001945B3"/>
    <w:rsid w:val="001A73F6"/>
    <w:rsid w:val="001C2CD1"/>
    <w:rsid w:val="00215004"/>
    <w:rsid w:val="00261B3C"/>
    <w:rsid w:val="002C633C"/>
    <w:rsid w:val="002E0883"/>
    <w:rsid w:val="00322425"/>
    <w:rsid w:val="00431AF6"/>
    <w:rsid w:val="00450005"/>
    <w:rsid w:val="004A57A9"/>
    <w:rsid w:val="004D4BD2"/>
    <w:rsid w:val="004F1D27"/>
    <w:rsid w:val="005120F3"/>
    <w:rsid w:val="005D025A"/>
    <w:rsid w:val="005D4C28"/>
    <w:rsid w:val="005F2B38"/>
    <w:rsid w:val="00662816"/>
    <w:rsid w:val="00665C18"/>
    <w:rsid w:val="0074777C"/>
    <w:rsid w:val="00760DC7"/>
    <w:rsid w:val="00766095"/>
    <w:rsid w:val="00772818"/>
    <w:rsid w:val="007D7B20"/>
    <w:rsid w:val="007E7855"/>
    <w:rsid w:val="0086707A"/>
    <w:rsid w:val="008A48E4"/>
    <w:rsid w:val="008D6D17"/>
    <w:rsid w:val="009A7CF8"/>
    <w:rsid w:val="00A41CA4"/>
    <w:rsid w:val="00A85102"/>
    <w:rsid w:val="00B348D4"/>
    <w:rsid w:val="00C53458"/>
    <w:rsid w:val="00CA05B3"/>
    <w:rsid w:val="00CB61C8"/>
    <w:rsid w:val="00E0362E"/>
    <w:rsid w:val="00E04CB3"/>
    <w:rsid w:val="00E1364B"/>
    <w:rsid w:val="00E2501E"/>
    <w:rsid w:val="00E55E87"/>
    <w:rsid w:val="00EE2833"/>
    <w:rsid w:val="00EF1654"/>
    <w:rsid w:val="00EF560E"/>
    <w:rsid w:val="00F31DBB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2D2401"/>
  <w15:docId w15:val="{395D40D5-7981-4458-9B16-FD597FB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a8">
    <w:name w:val="列表段落 字符"/>
    <w:link w:val="a7"/>
    <w:uiPriority w:val="34"/>
    <w:qFormat/>
    <w:rsid w:val="00261B3C"/>
    <w:rPr>
      <w:lang w:val="en-GB" w:bidi="en-US"/>
    </w:rPr>
  </w:style>
  <w:style w:type="paragraph" w:styleId="aa">
    <w:name w:val="Balloon Text"/>
    <w:basedOn w:val="a"/>
    <w:link w:val="ab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C10A2E-4F62-4173-A93F-DC36AE38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炜涵</cp:lastModifiedBy>
  <cp:revision>12</cp:revision>
  <dcterms:created xsi:type="dcterms:W3CDTF">2019-05-10T09:14:00Z</dcterms:created>
  <dcterms:modified xsi:type="dcterms:W3CDTF">2019-05-15T08:23:00Z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