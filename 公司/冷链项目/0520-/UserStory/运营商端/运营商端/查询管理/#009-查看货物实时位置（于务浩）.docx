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EA" w:rsidRDefault="00B74FDB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查看货物实时位置用例</w:t>
      </w:r>
    </w:p>
    <w:p w:rsidR="009D66EA" w:rsidRDefault="00B74FDB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E84211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9D66EA" w:rsidRDefault="00B74FDB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D66EA" w:rsidRDefault="00B74FD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9D66E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EA" w:rsidRDefault="009D66E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9D66EA" w:rsidRDefault="009D66E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9D66EA" w:rsidRDefault="00B74FDB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9D66EA" w:rsidRDefault="00B74FDB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9D66EA" w:rsidRDefault="00B74FDB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查看货物实时位置用例</w:t>
      </w:r>
    </w:p>
    <w:p w:rsidR="009D66EA" w:rsidRDefault="00B74FDB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实现查看货物实时位置信息</w:t>
      </w:r>
      <w:r>
        <w:rPr>
          <w:rFonts w:hint="eastAsia"/>
          <w:lang w:eastAsia="zh-CN"/>
        </w:rPr>
        <w:t>.</w:t>
      </w:r>
    </w:p>
    <w:p w:rsidR="009D66EA" w:rsidRDefault="00B74FDB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9D66EA" w:rsidRDefault="00B74FDB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9D66EA" w:rsidRDefault="00B74FDB">
      <w:pPr>
        <w:pStyle w:val="a7"/>
        <w:jc w:val="both"/>
      </w:pPr>
      <w:r>
        <w:rPr>
          <w:rFonts w:hint="eastAsia"/>
          <w:lang w:val="en-US" w:eastAsia="zh-CN"/>
        </w:rPr>
        <w:t xml:space="preserve">         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3261831" cy="353878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831" cy="35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66EA" w:rsidRDefault="00B74FDB" w:rsidP="00950748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9D66EA" w:rsidRDefault="009D66EA">
      <w:pPr>
        <w:pStyle w:val="a7"/>
        <w:jc w:val="center"/>
        <w:rPr>
          <w:b/>
          <w:lang w:val="en-US" w:eastAsia="zh-CN"/>
        </w:rPr>
      </w:pPr>
    </w:p>
    <w:p w:rsidR="009D66EA" w:rsidRDefault="009D66EA">
      <w:pPr>
        <w:pStyle w:val="a7"/>
        <w:jc w:val="center"/>
        <w:rPr>
          <w:b/>
          <w:lang w:val="en-US" w:eastAsia="zh-CN"/>
        </w:rPr>
      </w:pPr>
    </w:p>
    <w:p w:rsidR="009D66EA" w:rsidRDefault="00B74FDB" w:rsidP="00B272A9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查看货物实时位置</w:t>
      </w:r>
    </w:p>
    <w:p w:rsidR="009D66EA" w:rsidRDefault="00B74FDB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9D66EA" w:rsidRDefault="009D66EA">
      <w:pPr>
        <w:pStyle w:val="a7"/>
        <w:ind w:left="0"/>
        <w:jc w:val="both"/>
        <w:rPr>
          <w:b/>
          <w:lang w:val="en-US" w:eastAsia="zh-CN"/>
        </w:rPr>
      </w:pPr>
    </w:p>
    <w:p w:rsidR="009D66EA" w:rsidRDefault="00B74FDB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114300" distR="114300">
            <wp:extent cx="3699309" cy="34147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309" cy="34147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D66EA" w:rsidRDefault="009D66EA">
      <w:pPr>
        <w:spacing w:before="0" w:after="0" w:line="240" w:lineRule="auto"/>
        <w:jc w:val="center"/>
      </w:pPr>
    </w:p>
    <w:p w:rsidR="009D66EA" w:rsidRDefault="00B74FD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查看货物实时位置</w:t>
      </w:r>
      <w:r>
        <w:rPr>
          <w:rFonts w:hint="eastAsia"/>
          <w:b/>
          <w:lang w:val="en-US" w:eastAsia="zh-CN" w:bidi="en-US"/>
        </w:rPr>
        <w:t>界面</w:t>
      </w:r>
    </w:p>
    <w:p w:rsidR="009D66EA" w:rsidRDefault="009D66E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9D66EA" w:rsidRDefault="00B74FDB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75F55" w:rsidRDefault="00B74FDB" w:rsidP="00875F55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地图中默认</w:t>
      </w:r>
      <w:r w:rsidR="009B557E">
        <w:rPr>
          <w:rFonts w:hint="eastAsia"/>
          <w:lang w:val="en-US" w:eastAsia="zh-CN"/>
        </w:rPr>
        <w:t>显示最近订单货物的实时位置</w:t>
      </w:r>
      <w:r w:rsidR="00904F1B">
        <w:rPr>
          <w:lang w:val="en-US" w:eastAsia="zh-CN"/>
        </w:rPr>
        <w:t>，</w:t>
      </w:r>
      <w:r w:rsidR="00904F1B">
        <w:rPr>
          <w:rFonts w:hint="eastAsia"/>
          <w:lang w:val="en-US" w:eastAsia="zh-CN"/>
        </w:rPr>
        <w:t>在搜索框中输入要查询的货物名称，点击搜索按钮，查询信息会在展示在下方地图中。</w:t>
      </w:r>
    </w:p>
    <w:p w:rsidR="009D66EA" w:rsidRDefault="009D66EA" w:rsidP="0094505D">
      <w:pPr>
        <w:pStyle w:val="a7"/>
        <w:ind w:left="1352"/>
        <w:rPr>
          <w:lang w:val="en-US" w:eastAsia="zh-CN"/>
        </w:rPr>
      </w:pPr>
    </w:p>
    <w:p w:rsidR="009D66EA" w:rsidRDefault="00B74FDB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AB0715" w:rsidRDefault="00904F1B" w:rsidP="00AB0715">
      <w:pPr>
        <w:pStyle w:val="a7"/>
        <w:numPr>
          <w:ilvl w:val="0"/>
          <w:numId w:val="3"/>
        </w:numPr>
        <w:rPr>
          <w:lang w:val="en-US" w:eastAsia="zh-CN"/>
        </w:rPr>
      </w:pPr>
      <w:r w:rsidRPr="00AB0715">
        <w:rPr>
          <w:rFonts w:hint="eastAsia"/>
          <w:lang w:val="en-US" w:eastAsia="zh-CN"/>
        </w:rPr>
        <w:t>输入货物名称全称，</w:t>
      </w:r>
      <w:r w:rsidR="00AB0715">
        <w:rPr>
          <w:rFonts w:hint="eastAsia"/>
          <w:lang w:val="en-US" w:eastAsia="zh-CN"/>
        </w:rPr>
        <w:t>点击搜索，会把查询的货物位置显示在下方的地图中；</w:t>
      </w:r>
    </w:p>
    <w:p w:rsidR="00AB0715" w:rsidRDefault="00AB0715" w:rsidP="00AB0715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如果输入货物名称的相关字段，</w:t>
      </w:r>
      <w:r w:rsidRPr="009F47C5">
        <w:rPr>
          <w:rFonts w:hint="eastAsia"/>
          <w:lang w:val="en-US" w:eastAsia="zh-CN"/>
        </w:rPr>
        <w:t>搜索框会自动弹出包含该字段的所有</w:t>
      </w:r>
      <w:r>
        <w:rPr>
          <w:rFonts w:hint="eastAsia"/>
          <w:lang w:val="en-US" w:eastAsia="zh-CN"/>
        </w:rPr>
        <w:t>货物名称</w:t>
      </w:r>
      <w:r w:rsidRPr="009F47C5">
        <w:rPr>
          <w:rFonts w:hint="eastAsia"/>
          <w:lang w:val="en-US" w:eastAsia="zh-CN"/>
        </w:rPr>
        <w:t>，点击其中任意一个</w:t>
      </w:r>
      <w:r>
        <w:rPr>
          <w:rFonts w:hint="eastAsia"/>
          <w:lang w:val="en-US" w:eastAsia="zh-CN"/>
        </w:rPr>
        <w:t>货物名称</w:t>
      </w:r>
      <w:r w:rsidRPr="009F47C5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会把查询的货物位置显示在下方的地图中，</w:t>
      </w:r>
      <w:r>
        <w:rPr>
          <w:rFonts w:hint="eastAsia"/>
          <w:lang w:val="en-US" w:eastAsia="zh-CN"/>
        </w:rPr>
        <w:t xml:space="preserve"> </w:t>
      </w:r>
    </w:p>
    <w:p w:rsidR="00AB0715" w:rsidRDefault="00AB0715" w:rsidP="00AB0715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如果输入信息可以匹配到对象数据，如果没有该数据，则会提示运营商，地图中还是之前默认的信息。</w:t>
      </w:r>
    </w:p>
    <w:p w:rsidR="009D66EA" w:rsidRDefault="009D66EA">
      <w:pPr>
        <w:pStyle w:val="a7"/>
        <w:ind w:left="1740"/>
        <w:rPr>
          <w:lang w:val="en-US" w:eastAsia="zh-CN"/>
        </w:rPr>
      </w:pPr>
    </w:p>
    <w:p w:rsidR="009D66EA" w:rsidRDefault="00B74FDB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9D66EA" w:rsidRDefault="00B74FDB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查询结果列包含：货物名称、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货物纬度、经度、货物所在地。</w:t>
      </w:r>
    </w:p>
    <w:p w:rsidR="009D66EA" w:rsidRDefault="00B74FDB">
      <w:pPr>
        <w:pStyle w:val="a7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查询结果在地图中的指定货物上面以小弹出框的方式显示。</w:t>
      </w:r>
    </w:p>
    <w:p w:rsidR="009D66EA" w:rsidRDefault="009D66EA">
      <w:pPr>
        <w:pStyle w:val="a7"/>
        <w:ind w:left="1352"/>
        <w:rPr>
          <w:lang w:val="en-US" w:eastAsia="zh-CN"/>
        </w:rPr>
      </w:pPr>
    </w:p>
    <w:p w:rsidR="009D66EA" w:rsidRDefault="00B74F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9D66EA" w:rsidRDefault="00B74FDB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9D66EA" w:rsidRDefault="00B74FDB" w:rsidP="00AB0715">
      <w:pPr>
        <w:pStyle w:val="1"/>
        <w:rPr>
          <w:lang w:eastAsia="zh-CN"/>
        </w:rPr>
      </w:pPr>
      <w:r>
        <w:t>Acceptance Criteria</w:t>
      </w:r>
    </w:p>
    <w:sectPr w:rsidR="009D66EA" w:rsidSect="009D66EA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63A" w:rsidRDefault="0040463A" w:rsidP="009D66EA">
      <w:pPr>
        <w:spacing w:before="0" w:after="0" w:line="240" w:lineRule="auto"/>
      </w:pPr>
      <w:r>
        <w:separator/>
      </w:r>
    </w:p>
  </w:endnote>
  <w:endnote w:type="continuationSeparator" w:id="0">
    <w:p w:rsidR="0040463A" w:rsidRDefault="0040463A" w:rsidP="009D6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9D66EA">
      <w:tc>
        <w:tcPr>
          <w:tcW w:w="8330" w:type="dxa"/>
          <w:tcBorders>
            <w:top w:val="single" w:sz="4" w:space="0" w:color="000000" w:themeColor="text1"/>
          </w:tcBorders>
        </w:tcPr>
        <w:p w:rsidR="009D66EA" w:rsidRDefault="00B74FDB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9D66EA" w:rsidRDefault="00D664C9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74FDB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A43AE2" w:rsidRPr="00A43AE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9D66EA" w:rsidRDefault="009D66E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63A" w:rsidRDefault="0040463A" w:rsidP="009D66EA">
      <w:pPr>
        <w:spacing w:before="0" w:after="0" w:line="240" w:lineRule="auto"/>
      </w:pPr>
      <w:r>
        <w:separator/>
      </w:r>
    </w:p>
  </w:footnote>
  <w:footnote w:type="continuationSeparator" w:id="0">
    <w:p w:rsidR="0040463A" w:rsidRDefault="0040463A" w:rsidP="009D66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6EA" w:rsidRDefault="00D664C9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B74FD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B74FDB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</w:t>
    </w:r>
    <w:r w:rsidR="008E345B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USER</w:t>
    </w:r>
    <w:r w:rsidR="00B74FDB">
      <w:rPr>
        <w:rFonts w:asciiTheme="minorHAnsi" w:hAnsiTheme="minorHAnsi" w:cstheme="minorHAnsi"/>
        <w:color w:val="44546A" w:themeColor="text2"/>
        <w:sz w:val="44"/>
        <w:szCs w:val="44"/>
      </w:rPr>
      <w:t xml:space="preserve">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37630283"/>
    <w:multiLevelType w:val="hybridMultilevel"/>
    <w:tmpl w:val="8CCCDCB4"/>
    <w:lvl w:ilvl="0" w:tplc="6B980F20">
      <w:start w:val="1"/>
      <w:numFmt w:val="japaneseCounting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  <o:shapelayout v:ext="edit">
      <o:idmap v:ext="edit" data="1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1C3F54"/>
    <w:rsid w:val="001C6A62"/>
    <w:rsid w:val="00322FEF"/>
    <w:rsid w:val="003A69E2"/>
    <w:rsid w:val="003C5556"/>
    <w:rsid w:val="0040046A"/>
    <w:rsid w:val="0040463A"/>
    <w:rsid w:val="00420449"/>
    <w:rsid w:val="005939B6"/>
    <w:rsid w:val="005B6E9B"/>
    <w:rsid w:val="00620097"/>
    <w:rsid w:val="006D2B9C"/>
    <w:rsid w:val="006E2D20"/>
    <w:rsid w:val="006F242C"/>
    <w:rsid w:val="00732840"/>
    <w:rsid w:val="00781ED1"/>
    <w:rsid w:val="00875F55"/>
    <w:rsid w:val="00891FE4"/>
    <w:rsid w:val="008E345B"/>
    <w:rsid w:val="00904F1B"/>
    <w:rsid w:val="0094505D"/>
    <w:rsid w:val="00950748"/>
    <w:rsid w:val="00970CEB"/>
    <w:rsid w:val="009B557E"/>
    <w:rsid w:val="009D66EA"/>
    <w:rsid w:val="00A43AE2"/>
    <w:rsid w:val="00A74A06"/>
    <w:rsid w:val="00A80F13"/>
    <w:rsid w:val="00AA55BA"/>
    <w:rsid w:val="00AB0715"/>
    <w:rsid w:val="00B272A9"/>
    <w:rsid w:val="00B40845"/>
    <w:rsid w:val="00B74FDB"/>
    <w:rsid w:val="00B96A63"/>
    <w:rsid w:val="00BB690E"/>
    <w:rsid w:val="00BF7A5A"/>
    <w:rsid w:val="00C667DE"/>
    <w:rsid w:val="00D531D5"/>
    <w:rsid w:val="00D664C9"/>
    <w:rsid w:val="00DB68ED"/>
    <w:rsid w:val="00E2491A"/>
    <w:rsid w:val="00E36A63"/>
    <w:rsid w:val="00E84211"/>
    <w:rsid w:val="00E96775"/>
    <w:rsid w:val="00EF768F"/>
    <w:rsid w:val="00F3417A"/>
    <w:rsid w:val="00F57FC3"/>
    <w:rsid w:val="00FE39AE"/>
    <w:rsid w:val="072E442B"/>
    <w:rsid w:val="171C13A2"/>
    <w:rsid w:val="307717B6"/>
    <w:rsid w:val="4E4433BC"/>
    <w:rsid w:val="571C3F54"/>
    <w:rsid w:val="61B20C8C"/>
    <w:rsid w:val="6A946D7C"/>
    <w:rsid w:val="6D535020"/>
    <w:rsid w:val="726F6278"/>
    <w:rsid w:val="7E3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6E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9D66E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9D66E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9D66E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9D66E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9D66E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9D66EA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D66E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9D66E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9D66EA"/>
    <w:pPr>
      <w:spacing w:before="0" w:after="0" w:line="240" w:lineRule="auto"/>
    </w:pPr>
  </w:style>
  <w:style w:type="paragraph" w:styleId="a9">
    <w:name w:val="Balloon Text"/>
    <w:basedOn w:val="a"/>
    <w:link w:val="Char"/>
    <w:rsid w:val="0095074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95074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18</cp:revision>
  <dcterms:created xsi:type="dcterms:W3CDTF">2019-05-06T07:21:00Z</dcterms:created>
  <dcterms:modified xsi:type="dcterms:W3CDTF">2019-05-13T00:49:00Z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