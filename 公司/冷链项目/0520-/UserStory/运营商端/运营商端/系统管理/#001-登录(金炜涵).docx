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D2" w:rsidRDefault="0074777C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管理个人信息用例</w:t>
      </w:r>
    </w:p>
    <w:p w:rsidR="004D4BD2" w:rsidRDefault="0074777C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F9251D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4D4BD2" w:rsidRDefault="0074777C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4D4BD2" w:rsidRDefault="004D4BD2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4D4BD2" w:rsidRDefault="0074777C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4D4BD2" w:rsidRDefault="0074777C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4D4BD2" w:rsidRDefault="0074777C">
      <w:pPr>
        <w:rPr>
          <w:lang w:eastAsia="zh-CN"/>
        </w:rPr>
      </w:pPr>
      <w:r>
        <w:rPr>
          <w:b/>
        </w:rPr>
        <w:t>I WANT</w:t>
      </w:r>
      <w:r>
        <w:tab/>
      </w:r>
      <w:r w:rsidR="00B97840">
        <w:rPr>
          <w:rFonts w:hint="eastAsia"/>
          <w:lang w:eastAsia="zh-CN"/>
        </w:rPr>
        <w:t>登录用例</w:t>
      </w:r>
    </w:p>
    <w:p w:rsidR="004D4BD2" w:rsidRDefault="0074777C">
      <w:pPr>
        <w:rPr>
          <w:lang w:eastAsia="zh-CN"/>
        </w:rPr>
      </w:pPr>
      <w:r>
        <w:rPr>
          <w:b/>
        </w:rPr>
        <w:t>SO THAT</w:t>
      </w:r>
      <w:r>
        <w:tab/>
      </w:r>
      <w:r w:rsidR="00B97840">
        <w:rPr>
          <w:rFonts w:hint="eastAsia"/>
          <w:lang w:eastAsia="zh-CN"/>
        </w:rPr>
        <w:t>登录功能实现</w:t>
      </w:r>
      <w:r>
        <w:rPr>
          <w:rFonts w:hint="eastAsia"/>
          <w:lang w:eastAsia="zh-CN"/>
        </w:rPr>
        <w:t>.</w:t>
      </w:r>
    </w:p>
    <w:p w:rsidR="004D4BD2" w:rsidRDefault="0074777C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4D4BD2" w:rsidRDefault="0074777C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4D4BD2" w:rsidRDefault="002C633C" w:rsidP="005F2B38">
      <w:pPr>
        <w:pStyle w:val="a7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737244" cy="405455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44" cy="40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D2" w:rsidRDefault="0074777C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B36646" w:rsidRDefault="00B36646">
      <w:pPr>
        <w:pStyle w:val="a7"/>
        <w:ind w:firstLineChars="1700" w:firstLine="3413"/>
        <w:jc w:val="both"/>
        <w:rPr>
          <w:b/>
          <w:lang w:val="en-US" w:eastAsia="zh-CN"/>
        </w:rPr>
      </w:pPr>
    </w:p>
    <w:p w:rsidR="00B36646" w:rsidRDefault="0018743A" w:rsidP="00B36646">
      <w:pPr>
        <w:pStyle w:val="a7"/>
        <w:ind w:left="0"/>
        <w:jc w:val="center"/>
        <w:rPr>
          <w:lang w:eastAsia="zh-CN"/>
        </w:rPr>
      </w:pPr>
      <w:r>
        <w:rPr>
          <w:noProof/>
          <w:lang w:val="en-US" w:eastAsia="zh-CN" w:bidi="ar-SA"/>
        </w:rPr>
        <w:lastRenderedPageBreak/>
        <w:drawing>
          <wp:inline distT="0" distB="0" distL="0" distR="0">
            <wp:extent cx="3379470" cy="423799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646" w:rsidRPr="00B36646" w:rsidRDefault="00B36646" w:rsidP="00B36646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图二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注册界面</w:t>
      </w:r>
    </w:p>
    <w:p w:rsidR="00B36646" w:rsidRDefault="00B36646" w:rsidP="00B36646">
      <w:pPr>
        <w:pStyle w:val="a7"/>
        <w:ind w:left="992"/>
        <w:rPr>
          <w:lang w:val="en-US" w:eastAsia="zh-CN"/>
        </w:rPr>
      </w:pPr>
    </w:p>
    <w:p w:rsidR="00B36646" w:rsidRPr="001C2CD1" w:rsidRDefault="00B36646" w:rsidP="00B36646">
      <w:pPr>
        <w:pStyle w:val="a7"/>
        <w:ind w:left="992"/>
        <w:rPr>
          <w:lang w:val="en-US" w:eastAsia="zh-CN"/>
        </w:rPr>
      </w:pPr>
    </w:p>
    <w:p w:rsidR="00B36646" w:rsidRDefault="0018743A" w:rsidP="00B36646">
      <w:pPr>
        <w:pStyle w:val="a7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736975" cy="324421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646" w:rsidRDefault="00B36646" w:rsidP="00B36646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图三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找回密码界面</w:t>
      </w:r>
    </w:p>
    <w:p w:rsidR="00B36646" w:rsidRDefault="00B36646">
      <w:pPr>
        <w:pStyle w:val="a7"/>
        <w:ind w:firstLineChars="1700" w:firstLine="3413"/>
        <w:jc w:val="both"/>
        <w:rPr>
          <w:b/>
          <w:lang w:val="en-US" w:eastAsia="zh-CN"/>
        </w:rPr>
      </w:pPr>
    </w:p>
    <w:p w:rsidR="00662816" w:rsidRDefault="00662816" w:rsidP="00B36646">
      <w:pPr>
        <w:pStyle w:val="msolistparagraph0"/>
        <w:ind w:left="0"/>
        <w:rPr>
          <w:b/>
          <w:lang w:bidi="en-US"/>
        </w:rPr>
      </w:pPr>
    </w:p>
    <w:p w:rsidR="00B36646" w:rsidRPr="00B36646" w:rsidRDefault="00B36646" w:rsidP="00B36646">
      <w:pPr>
        <w:pStyle w:val="msolistparagraph0"/>
        <w:ind w:left="0"/>
        <w:rPr>
          <w:b/>
        </w:rPr>
      </w:pPr>
    </w:p>
    <w:p w:rsidR="004D4BD2" w:rsidRDefault="00B36646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t>一</w:t>
      </w:r>
      <w:proofErr w:type="gramEnd"/>
      <w:r w:rsidR="0074777C">
        <w:rPr>
          <w:rFonts w:cs="宋体" w:hint="eastAsia"/>
          <w:b/>
        </w:rPr>
        <w:t>．登录界面</w:t>
      </w:r>
    </w:p>
    <w:p w:rsidR="004D4BD2" w:rsidRDefault="0074777C">
      <w:pPr>
        <w:pStyle w:val="a7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4D4BD2" w:rsidRDefault="0074777C">
      <w:pPr>
        <w:pStyle w:val="a7"/>
        <w:ind w:left="0"/>
        <w:jc w:val="both"/>
      </w:pPr>
      <w:r>
        <w:rPr>
          <w:rFonts w:hint="eastAsia"/>
          <w:lang w:val="en-US" w:eastAsia="zh-CN"/>
        </w:rPr>
        <w:t xml:space="preserve">                </w:t>
      </w:r>
      <w:r w:rsidR="00662816">
        <w:rPr>
          <w:noProof/>
          <w:lang w:val="en-US" w:eastAsia="zh-CN" w:bidi="ar-SA"/>
        </w:rPr>
        <w:drawing>
          <wp:inline distT="0" distB="0" distL="0" distR="0">
            <wp:extent cx="3735103" cy="2349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507" cy="23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D2" w:rsidRDefault="0074777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B36646">
        <w:rPr>
          <w:rFonts w:hint="eastAsia"/>
          <w:b/>
          <w:lang w:val="en-US" w:eastAsia="zh-CN" w:bidi="en-US"/>
        </w:rPr>
        <w:t>四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登录界面</w:t>
      </w:r>
    </w:p>
    <w:p w:rsidR="004D4BD2" w:rsidRDefault="004D4BD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4D4BD2" w:rsidRDefault="0074777C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4D4BD2" w:rsidRDefault="0074777C">
      <w:pPr>
        <w:pStyle w:val="a7"/>
        <w:numPr>
          <w:ilvl w:val="0"/>
          <w:numId w:val="3"/>
        </w:numPr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B36646" w:rsidRDefault="00B36646" w:rsidP="00BB02CF">
      <w:pPr>
        <w:pStyle w:val="a7"/>
        <w:numPr>
          <w:ilvl w:val="0"/>
          <w:numId w:val="4"/>
        </w:numPr>
        <w:ind w:left="992"/>
        <w:rPr>
          <w:lang w:val="en-US" w:eastAsia="zh-CN"/>
        </w:rPr>
      </w:pPr>
      <w:r w:rsidRPr="00B36646">
        <w:rPr>
          <w:rFonts w:hint="eastAsia"/>
          <w:lang w:val="en-US" w:eastAsia="zh-CN"/>
        </w:rPr>
        <w:t>打开</w:t>
      </w:r>
      <w:r w:rsidRPr="00B36646">
        <w:rPr>
          <w:rFonts w:hint="eastAsia"/>
          <w:lang w:val="en-US" w:eastAsia="zh-CN"/>
        </w:rPr>
        <w:t>App</w:t>
      </w:r>
      <w:r w:rsidR="002E0883" w:rsidRPr="00B36646">
        <w:rPr>
          <w:rFonts w:hint="eastAsia"/>
          <w:lang w:val="en-US" w:eastAsia="zh-CN"/>
        </w:rPr>
        <w:t>会最先看到</w:t>
      </w:r>
      <w:r w:rsidRPr="00B36646">
        <w:rPr>
          <w:rFonts w:hint="eastAsia"/>
          <w:lang w:val="en-US" w:eastAsia="zh-CN"/>
        </w:rPr>
        <w:t>图四</w:t>
      </w:r>
      <w:r w:rsidR="002E0883" w:rsidRPr="00B36646">
        <w:rPr>
          <w:rFonts w:hint="eastAsia"/>
          <w:lang w:val="en-US" w:eastAsia="zh-CN"/>
        </w:rPr>
        <w:t>界面</w:t>
      </w:r>
    </w:p>
    <w:p w:rsidR="002E0883" w:rsidRPr="00B36646" w:rsidRDefault="00B36646" w:rsidP="00BB02CF">
      <w:pPr>
        <w:pStyle w:val="a7"/>
        <w:numPr>
          <w:ilvl w:val="0"/>
          <w:numId w:val="4"/>
        </w:numPr>
        <w:ind w:left="992"/>
        <w:rPr>
          <w:lang w:val="en-US" w:eastAsia="zh-CN"/>
        </w:rPr>
      </w:pPr>
      <w:r>
        <w:rPr>
          <w:rFonts w:hint="eastAsia"/>
          <w:lang w:val="en-US" w:eastAsia="zh-CN"/>
        </w:rPr>
        <w:t>账号和密码输入框都有默认的提示文字，</w:t>
      </w:r>
      <w:r w:rsidR="00B057E5">
        <w:rPr>
          <w:rFonts w:hint="eastAsia"/>
          <w:lang w:val="en-US" w:eastAsia="zh-CN"/>
        </w:rPr>
        <w:t>如图四</w:t>
      </w:r>
      <w:r w:rsidR="002E0883" w:rsidRPr="00B36646">
        <w:rPr>
          <w:rFonts w:hint="eastAsia"/>
          <w:lang w:val="en-US" w:eastAsia="zh-CN"/>
        </w:rPr>
        <w:t>所示，当获得焦点的时候文字会自动移</w:t>
      </w:r>
      <w:r w:rsidR="002E0883" w:rsidRPr="00B36646">
        <w:rPr>
          <w:lang w:val="en-US" w:eastAsia="zh-CN"/>
        </w:rPr>
        <w:tab/>
      </w:r>
      <w:r w:rsidR="00BB02CF">
        <w:rPr>
          <w:rFonts w:hint="eastAsia"/>
          <w:lang w:val="en-US" w:eastAsia="zh-CN"/>
        </w:rPr>
        <w:t>，</w:t>
      </w:r>
      <w:r w:rsidR="002E0883" w:rsidRPr="00B36646">
        <w:rPr>
          <w:rFonts w:hint="eastAsia"/>
          <w:lang w:val="en-US" w:eastAsia="zh-CN"/>
        </w:rPr>
        <w:t>再次失去焦点</w:t>
      </w:r>
      <w:r>
        <w:rPr>
          <w:rFonts w:hint="eastAsia"/>
          <w:lang w:val="en-US" w:eastAsia="zh-CN"/>
        </w:rPr>
        <w:t>且输入框中无信息时，</w:t>
      </w:r>
      <w:r w:rsidR="002E0883" w:rsidRPr="00B36646">
        <w:rPr>
          <w:rFonts w:hint="eastAsia"/>
          <w:lang w:val="en-US" w:eastAsia="zh-CN"/>
        </w:rPr>
        <w:t>提示信息</w:t>
      </w:r>
      <w:r>
        <w:rPr>
          <w:rFonts w:hint="eastAsia"/>
          <w:lang w:val="en-US" w:eastAsia="zh-CN"/>
        </w:rPr>
        <w:t>还会出现</w:t>
      </w:r>
      <w:r w:rsidR="004F1D27" w:rsidRPr="00B36646">
        <w:rPr>
          <w:rFonts w:hint="eastAsia"/>
          <w:lang w:val="en-US" w:eastAsia="zh-CN"/>
        </w:rPr>
        <w:t>。</w:t>
      </w:r>
    </w:p>
    <w:p w:rsidR="002E0883" w:rsidRDefault="002E0883" w:rsidP="00BB02CF">
      <w:pPr>
        <w:pStyle w:val="a7"/>
        <w:numPr>
          <w:ilvl w:val="0"/>
          <w:numId w:val="4"/>
        </w:numPr>
        <w:ind w:left="992"/>
        <w:rPr>
          <w:lang w:val="en-US" w:eastAsia="zh-CN"/>
        </w:rPr>
      </w:pPr>
      <w:r>
        <w:rPr>
          <w:rFonts w:hint="eastAsia"/>
          <w:lang w:val="en-US" w:eastAsia="zh-CN"/>
        </w:rPr>
        <w:t>当输入的账号和密码都正确的时候，点击登录，会跳到图一所示的主界面</w:t>
      </w:r>
    </w:p>
    <w:p w:rsidR="004D4BD2" w:rsidRDefault="008E1D01" w:rsidP="00BB02CF">
      <w:pPr>
        <w:pStyle w:val="a7"/>
        <w:numPr>
          <w:ilvl w:val="0"/>
          <w:numId w:val="4"/>
        </w:numPr>
        <w:ind w:left="992"/>
        <w:rPr>
          <w:lang w:val="en-US" w:eastAsia="zh-CN"/>
        </w:rPr>
      </w:pPr>
      <w:r>
        <w:rPr>
          <w:rFonts w:hint="eastAsia"/>
          <w:lang w:val="en-US" w:eastAsia="zh-CN"/>
        </w:rPr>
        <w:t>如果输入的密码和账号不正确，会在合适的位置提示</w:t>
      </w:r>
      <w:r w:rsidR="002E0883">
        <w:rPr>
          <w:rFonts w:hint="eastAsia"/>
          <w:lang w:val="en-US" w:eastAsia="zh-CN"/>
        </w:rPr>
        <w:t>输入的账号或者密码有误请重新</w:t>
      </w:r>
      <w:r w:rsidR="002E0883">
        <w:rPr>
          <w:lang w:val="en-US" w:eastAsia="zh-CN"/>
        </w:rPr>
        <w:tab/>
      </w:r>
      <w:r w:rsidR="002E0883">
        <w:rPr>
          <w:rFonts w:hint="eastAsia"/>
          <w:lang w:val="en-US" w:eastAsia="zh-CN"/>
        </w:rPr>
        <w:t>输入。</w:t>
      </w:r>
    </w:p>
    <w:p w:rsidR="00EE2833" w:rsidRDefault="00B36646" w:rsidP="00BB02CF">
      <w:pPr>
        <w:pStyle w:val="a7"/>
        <w:numPr>
          <w:ilvl w:val="0"/>
          <w:numId w:val="4"/>
        </w:numPr>
        <w:ind w:left="992"/>
        <w:rPr>
          <w:lang w:val="en-US" w:eastAsia="zh-CN"/>
        </w:rPr>
      </w:pPr>
      <w:r>
        <w:rPr>
          <w:rFonts w:hint="eastAsia"/>
          <w:lang w:val="en-US" w:eastAsia="zh-CN"/>
        </w:rPr>
        <w:t>如果是首次使用</w:t>
      </w:r>
      <w:r w:rsidR="00EE2833">
        <w:rPr>
          <w:rFonts w:hint="eastAsia"/>
          <w:lang w:val="en-US" w:eastAsia="zh-CN"/>
        </w:rPr>
        <w:t>，则可以通过点击注册按钮跳到图</w:t>
      </w:r>
      <w:r>
        <w:rPr>
          <w:rFonts w:hint="eastAsia"/>
          <w:lang w:val="en-US" w:eastAsia="zh-CN"/>
        </w:rPr>
        <w:t>二</w:t>
      </w:r>
      <w:r w:rsidR="00EE2833">
        <w:rPr>
          <w:rFonts w:hint="eastAsia"/>
          <w:lang w:val="en-US" w:eastAsia="zh-CN"/>
        </w:rPr>
        <w:t>所示的注册界面，来进行新用</w:t>
      </w:r>
      <w:r w:rsidR="00EE2833">
        <w:rPr>
          <w:rFonts w:hint="eastAsia"/>
          <w:lang w:val="en-US" w:eastAsia="zh-CN"/>
        </w:rPr>
        <w:t xml:space="preserve"> </w:t>
      </w:r>
      <w:r w:rsidR="00EE2833">
        <w:rPr>
          <w:lang w:val="en-US" w:eastAsia="zh-CN"/>
        </w:rPr>
        <w:t xml:space="preserve">    </w:t>
      </w:r>
      <w:r w:rsidR="00EE2833">
        <w:rPr>
          <w:lang w:val="en-US" w:eastAsia="zh-CN"/>
        </w:rPr>
        <w:tab/>
      </w:r>
      <w:proofErr w:type="gramStart"/>
      <w:r w:rsidR="00EE2833">
        <w:rPr>
          <w:rFonts w:hint="eastAsia"/>
          <w:lang w:val="en-US" w:eastAsia="zh-CN"/>
        </w:rPr>
        <w:t>户注册</w:t>
      </w:r>
      <w:proofErr w:type="gramEnd"/>
      <w:r w:rsidR="00EE2833">
        <w:rPr>
          <w:rFonts w:hint="eastAsia"/>
          <w:lang w:val="en-US" w:eastAsia="zh-CN"/>
        </w:rPr>
        <w:t>操作</w:t>
      </w:r>
    </w:p>
    <w:p w:rsidR="00EE2833" w:rsidRPr="00BB02CF" w:rsidRDefault="00CC4CF9" w:rsidP="00BB02CF">
      <w:pPr>
        <w:pStyle w:val="a7"/>
        <w:numPr>
          <w:ilvl w:val="0"/>
          <w:numId w:val="4"/>
        </w:numPr>
        <w:ind w:left="992"/>
        <w:rPr>
          <w:lang w:val="en-US" w:eastAsia="zh-CN"/>
        </w:rPr>
      </w:pPr>
      <w:r>
        <w:rPr>
          <w:rFonts w:hint="eastAsia"/>
          <w:lang w:val="en-US" w:eastAsia="zh-CN"/>
        </w:rPr>
        <w:t>如果忘记密码，可以通过点击密码框下方的找回密码跳转到图三</w:t>
      </w:r>
      <w:r w:rsidR="00EE2833">
        <w:rPr>
          <w:rFonts w:hint="eastAsia"/>
          <w:lang w:val="en-US" w:eastAsia="zh-CN"/>
        </w:rPr>
        <w:t>所示的找回密码界面。</w:t>
      </w:r>
    </w:p>
    <w:p w:rsidR="004D4BD2" w:rsidRDefault="0074777C" w:rsidP="00B36646">
      <w:pPr>
        <w:pStyle w:val="a7"/>
        <w:ind w:left="0"/>
        <w:jc w:val="both"/>
        <w:rPr>
          <w:rFonts w:cs="宋体"/>
          <w:b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</w:p>
    <w:p w:rsidR="004D4BD2" w:rsidRDefault="004D4BD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4D4BD2" w:rsidRDefault="0074777C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4D4BD2" w:rsidRDefault="00B36646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74777C">
        <w:rPr>
          <w:rFonts w:cs="宋体" w:hint="eastAsia"/>
          <w:b/>
        </w:rPr>
        <w:t>．日志数据</w:t>
      </w:r>
    </w:p>
    <w:p w:rsidR="004D4BD2" w:rsidRDefault="0074777C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4D4BD2" w:rsidSect="00261B3C">
      <w:headerReference w:type="default" r:id="rId12"/>
      <w:footerReference w:type="default" r:id="rId13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4EE" w:rsidRDefault="00A224EE">
      <w:pPr>
        <w:spacing w:before="0" w:after="0" w:line="240" w:lineRule="auto"/>
      </w:pPr>
      <w:r>
        <w:separator/>
      </w:r>
    </w:p>
  </w:endnote>
  <w:endnote w:type="continuationSeparator" w:id="0">
    <w:p w:rsidR="00A224EE" w:rsidRDefault="00A224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4D4BD2">
      <w:tc>
        <w:tcPr>
          <w:tcW w:w="8330" w:type="dxa"/>
          <w:tcBorders>
            <w:top w:val="single" w:sz="4" w:space="0" w:color="000000" w:themeColor="text1"/>
          </w:tcBorders>
        </w:tcPr>
        <w:p w:rsidR="004D4BD2" w:rsidRDefault="0074777C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4D4BD2" w:rsidRDefault="006625DB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74777C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EC14E8" w:rsidRPr="00EC14E8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3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4D4BD2" w:rsidRDefault="004D4BD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4EE" w:rsidRDefault="00A224EE">
      <w:pPr>
        <w:spacing w:before="0" w:after="0" w:line="240" w:lineRule="auto"/>
      </w:pPr>
      <w:r>
        <w:separator/>
      </w:r>
    </w:p>
  </w:footnote>
  <w:footnote w:type="continuationSeparator" w:id="0">
    <w:p w:rsidR="00A224EE" w:rsidRDefault="00A224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BD2" w:rsidRDefault="006625DB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74777C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EA4B"/>
    <w:multiLevelType w:val="singleLevel"/>
    <w:tmpl w:val="0D88EA4B"/>
    <w:lvl w:ilvl="0">
      <w:start w:val="2"/>
      <w:numFmt w:val="decimal"/>
      <w:suff w:val="space"/>
      <w:lvlText w:val="%1）"/>
      <w:lvlJc w:val="left"/>
    </w:lvl>
  </w:abstractNum>
  <w:abstractNum w:abstractNumId="1">
    <w:nsid w:val="1C83F187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abstractNum w:abstractNumId="2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5">
    <w:nsid w:val="76C83869"/>
    <w:multiLevelType w:val="hybridMultilevel"/>
    <w:tmpl w:val="AB5EB39A"/>
    <w:lvl w:ilvl="0" w:tplc="8996AC54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DD36E29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ADF1105"/>
    <w:rsid w:val="00082340"/>
    <w:rsid w:val="000A5E42"/>
    <w:rsid w:val="000F04B6"/>
    <w:rsid w:val="00154DD0"/>
    <w:rsid w:val="0018743A"/>
    <w:rsid w:val="001A73F6"/>
    <w:rsid w:val="001C2CD1"/>
    <w:rsid w:val="001E400D"/>
    <w:rsid w:val="00215004"/>
    <w:rsid w:val="00261B3C"/>
    <w:rsid w:val="002C633C"/>
    <w:rsid w:val="002C7D91"/>
    <w:rsid w:val="002E0883"/>
    <w:rsid w:val="003063ED"/>
    <w:rsid w:val="00431AF6"/>
    <w:rsid w:val="004A57A9"/>
    <w:rsid w:val="004B47DD"/>
    <w:rsid w:val="004D4BD2"/>
    <w:rsid w:val="004F1D27"/>
    <w:rsid w:val="00547416"/>
    <w:rsid w:val="005D025A"/>
    <w:rsid w:val="005D5293"/>
    <w:rsid w:val="005E4879"/>
    <w:rsid w:val="005F2B38"/>
    <w:rsid w:val="006625DB"/>
    <w:rsid w:val="00662816"/>
    <w:rsid w:val="006E73EE"/>
    <w:rsid w:val="0074777C"/>
    <w:rsid w:val="007A1D14"/>
    <w:rsid w:val="007D7B20"/>
    <w:rsid w:val="007E50ED"/>
    <w:rsid w:val="0086707A"/>
    <w:rsid w:val="008C0217"/>
    <w:rsid w:val="008C0621"/>
    <w:rsid w:val="008E1D01"/>
    <w:rsid w:val="00A224EE"/>
    <w:rsid w:val="00A2631C"/>
    <w:rsid w:val="00B057E5"/>
    <w:rsid w:val="00B30575"/>
    <w:rsid w:val="00B31D2D"/>
    <w:rsid w:val="00B36646"/>
    <w:rsid w:val="00B67077"/>
    <w:rsid w:val="00B97840"/>
    <w:rsid w:val="00BB02CF"/>
    <w:rsid w:val="00CC4CF9"/>
    <w:rsid w:val="00D02F49"/>
    <w:rsid w:val="00D149C5"/>
    <w:rsid w:val="00DB19BB"/>
    <w:rsid w:val="00E2501E"/>
    <w:rsid w:val="00EC14E8"/>
    <w:rsid w:val="00EE2833"/>
    <w:rsid w:val="00F9251D"/>
    <w:rsid w:val="00F9639A"/>
    <w:rsid w:val="00FD03D4"/>
    <w:rsid w:val="00FE53F5"/>
    <w:rsid w:val="020C0BC6"/>
    <w:rsid w:val="042507A8"/>
    <w:rsid w:val="05A03FB5"/>
    <w:rsid w:val="05F30E51"/>
    <w:rsid w:val="05F55AA8"/>
    <w:rsid w:val="097A0C7A"/>
    <w:rsid w:val="09E42DA0"/>
    <w:rsid w:val="0C0D4AC3"/>
    <w:rsid w:val="0D6D3F89"/>
    <w:rsid w:val="0D8415F0"/>
    <w:rsid w:val="0D8B0B0D"/>
    <w:rsid w:val="0E3D5D91"/>
    <w:rsid w:val="110C1C86"/>
    <w:rsid w:val="1A4F7C1B"/>
    <w:rsid w:val="1A777199"/>
    <w:rsid w:val="1AFC3EB4"/>
    <w:rsid w:val="1E3177AC"/>
    <w:rsid w:val="1F6A7A09"/>
    <w:rsid w:val="20E25057"/>
    <w:rsid w:val="20F96439"/>
    <w:rsid w:val="21DD1774"/>
    <w:rsid w:val="2269271D"/>
    <w:rsid w:val="23631F3D"/>
    <w:rsid w:val="2610068C"/>
    <w:rsid w:val="289A7D7A"/>
    <w:rsid w:val="289D72E4"/>
    <w:rsid w:val="2C82294F"/>
    <w:rsid w:val="32B74C71"/>
    <w:rsid w:val="337969B0"/>
    <w:rsid w:val="382260B9"/>
    <w:rsid w:val="38C05482"/>
    <w:rsid w:val="392D2942"/>
    <w:rsid w:val="3ADF1105"/>
    <w:rsid w:val="3DE41441"/>
    <w:rsid w:val="3DFC231A"/>
    <w:rsid w:val="41283168"/>
    <w:rsid w:val="46E2265E"/>
    <w:rsid w:val="47944BED"/>
    <w:rsid w:val="492D0BE9"/>
    <w:rsid w:val="49F31E5E"/>
    <w:rsid w:val="4FD901F4"/>
    <w:rsid w:val="51A10AC4"/>
    <w:rsid w:val="51DB2D53"/>
    <w:rsid w:val="55D278ED"/>
    <w:rsid w:val="5A6E6B44"/>
    <w:rsid w:val="5BE04959"/>
    <w:rsid w:val="5E08448F"/>
    <w:rsid w:val="5F9036EF"/>
    <w:rsid w:val="61F15610"/>
    <w:rsid w:val="629133E7"/>
    <w:rsid w:val="6535723E"/>
    <w:rsid w:val="6644329C"/>
    <w:rsid w:val="690223C1"/>
    <w:rsid w:val="6A23167C"/>
    <w:rsid w:val="6AC4772A"/>
    <w:rsid w:val="6BAA37DE"/>
    <w:rsid w:val="6CC708DA"/>
    <w:rsid w:val="6D535020"/>
    <w:rsid w:val="73AA182F"/>
    <w:rsid w:val="756C3AFC"/>
    <w:rsid w:val="76A86764"/>
    <w:rsid w:val="773C6883"/>
    <w:rsid w:val="79C20616"/>
    <w:rsid w:val="7F233B40"/>
    <w:rsid w:val="7F7F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5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B3C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uiPriority w:val="9"/>
    <w:qFormat/>
    <w:rsid w:val="00261B3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261B3C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261B3C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261B3C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link w:val="Char"/>
    <w:uiPriority w:val="34"/>
    <w:qFormat/>
    <w:rsid w:val="00261B3C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261B3C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261B3C"/>
    <w:pPr>
      <w:spacing w:before="0" w:after="0" w:line="240" w:lineRule="auto"/>
    </w:pPr>
  </w:style>
  <w:style w:type="character" w:customStyle="1" w:styleId="Char">
    <w:name w:val="列出段落 Char"/>
    <w:link w:val="a7"/>
    <w:uiPriority w:val="34"/>
    <w:qFormat/>
    <w:rsid w:val="00261B3C"/>
    <w:rPr>
      <w:lang w:val="en-GB" w:bidi="en-US"/>
    </w:rPr>
  </w:style>
  <w:style w:type="paragraph" w:styleId="a9">
    <w:name w:val="Balloon Text"/>
    <w:basedOn w:val="a"/>
    <w:link w:val="Char0"/>
    <w:rsid w:val="00F9251D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9"/>
    <w:rsid w:val="00F9251D"/>
    <w:rPr>
      <w:rFonts w:ascii="Calibri" w:eastAsia="宋体" w:hAnsi="Calibri" w:cs="Times New Roman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19</cp:revision>
  <dcterms:created xsi:type="dcterms:W3CDTF">2019-05-10T09:14:00Z</dcterms:created>
  <dcterms:modified xsi:type="dcterms:W3CDTF">2019-05-13T01:42:00Z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