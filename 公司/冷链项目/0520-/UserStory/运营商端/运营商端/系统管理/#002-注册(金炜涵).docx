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BD2" w:rsidRDefault="0074777C">
      <w:pPr>
        <w:pStyle w:val="a5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r>
        <w:rPr>
          <w:rFonts w:hint="eastAsia"/>
          <w:b/>
          <w:sz w:val="28"/>
          <w:szCs w:val="28"/>
          <w:lang w:eastAsia="zh-CN"/>
        </w:rPr>
        <w:t>管理个人信息用例</w:t>
      </w:r>
    </w:p>
    <w:p w:rsidR="004D4BD2" w:rsidRDefault="0074777C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</w:rPr>
      </w:pPr>
      <w:r>
        <w:rPr>
          <w:b/>
          <w:color w:val="808080" w:themeColor="background1" w:themeShade="80"/>
          <w:sz w:val="22"/>
          <w:szCs w:val="22"/>
        </w:rPr>
        <w:t xml:space="preserve">Created by: </w:t>
      </w:r>
      <w:r w:rsidR="00F9251D"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jwh</w:t>
      </w:r>
    </w:p>
    <w:p w:rsidR="004D4BD2" w:rsidRDefault="0074777C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>Date: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9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-0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4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-3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0</w:t>
      </w:r>
    </w:p>
    <w:tbl>
      <w:tblPr>
        <w:tblStyle w:val="a6"/>
        <w:tblW w:w="9242" w:type="dxa"/>
        <w:tblLayout w:type="fixed"/>
        <w:tblLook w:val="04A0"/>
      </w:tblPr>
      <w:tblGrid>
        <w:gridCol w:w="1668"/>
        <w:gridCol w:w="1417"/>
        <w:gridCol w:w="6157"/>
      </w:tblGrid>
      <w:tr w:rsidR="004D4BD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4D4BD2" w:rsidRDefault="0074777C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4D4BD2" w:rsidRDefault="0074777C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4D4BD2" w:rsidRDefault="0074777C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4D4BD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BD2" w:rsidRDefault="004D4BD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BD2" w:rsidRDefault="004D4BD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BD2" w:rsidRDefault="004D4BD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4D4BD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BD2" w:rsidRDefault="004D4BD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BD2" w:rsidRDefault="004D4BD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BD2" w:rsidRDefault="004D4BD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4D4BD2" w:rsidRDefault="004D4BD2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4D4BD2" w:rsidRDefault="0074777C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4D4BD2" w:rsidRDefault="0074777C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4D4BD2" w:rsidRDefault="0074777C">
      <w:pPr>
        <w:rPr>
          <w:lang w:eastAsia="zh-CN"/>
        </w:rPr>
      </w:pPr>
      <w:r>
        <w:rPr>
          <w:b/>
        </w:rPr>
        <w:t>I WANT</w:t>
      </w:r>
      <w:r>
        <w:tab/>
      </w:r>
      <w:r w:rsidR="00854C21">
        <w:rPr>
          <w:rFonts w:hint="eastAsia"/>
          <w:lang w:eastAsia="zh-CN"/>
        </w:rPr>
        <w:t>注册功能</w:t>
      </w:r>
    </w:p>
    <w:p w:rsidR="004D4BD2" w:rsidRDefault="0074777C">
      <w:pPr>
        <w:rPr>
          <w:lang w:eastAsia="zh-CN"/>
        </w:rPr>
      </w:pPr>
      <w:r>
        <w:rPr>
          <w:b/>
        </w:rPr>
        <w:t>SO THAT</w:t>
      </w:r>
      <w:r>
        <w:tab/>
      </w:r>
      <w:r w:rsidR="00854C21">
        <w:rPr>
          <w:rFonts w:hint="eastAsia"/>
          <w:lang w:eastAsia="zh-CN"/>
        </w:rPr>
        <w:t>实现注册功能</w:t>
      </w:r>
      <w:r>
        <w:rPr>
          <w:rFonts w:hint="eastAsia"/>
          <w:lang w:eastAsia="zh-CN"/>
        </w:rPr>
        <w:t>.</w:t>
      </w:r>
    </w:p>
    <w:p w:rsidR="004D4BD2" w:rsidRDefault="0074777C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 w:rsidR="004D4BD2" w:rsidRDefault="0074777C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4D4BD2" w:rsidRDefault="004D4BD2">
      <w:pPr>
        <w:pStyle w:val="a7"/>
        <w:ind w:left="0"/>
        <w:rPr>
          <w:lang w:val="en-US" w:eastAsia="zh-CN"/>
        </w:rPr>
      </w:pPr>
    </w:p>
    <w:p w:rsidR="004D4BD2" w:rsidRDefault="00662816" w:rsidP="000103D7">
      <w:pPr>
        <w:pStyle w:val="a7"/>
        <w:ind w:left="0"/>
        <w:jc w:val="center"/>
        <w:rPr>
          <w:lang w:eastAsia="zh-CN"/>
        </w:rPr>
      </w:pPr>
      <w:r>
        <w:rPr>
          <w:noProof/>
          <w:lang w:val="en-US" w:eastAsia="zh-CN" w:bidi="ar-SA"/>
        </w:rPr>
        <w:drawing>
          <wp:inline distT="0" distB="0" distL="0" distR="0">
            <wp:extent cx="3033730" cy="1908313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704" cy="191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BD2" w:rsidRDefault="0074777C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  <w:r>
        <w:rPr>
          <w:rFonts w:hint="eastAsia"/>
          <w:b/>
          <w:lang w:val="en-US" w:eastAsia="zh-CN" w:bidi="en-US"/>
        </w:rPr>
        <w:t>图</w:t>
      </w:r>
      <w:r w:rsidR="0073559F">
        <w:rPr>
          <w:rFonts w:hint="eastAsia"/>
          <w:b/>
          <w:lang w:val="en-US" w:eastAsia="zh-CN" w:bidi="en-US"/>
        </w:rPr>
        <w:t>一</w:t>
      </w:r>
      <w:r w:rsidR="0073559F">
        <w:rPr>
          <w:rFonts w:hint="eastAsia"/>
          <w:b/>
          <w:lang w:val="en-US" w:eastAsia="zh-CN" w:bidi="en-US"/>
        </w:rPr>
        <w:t xml:space="preserve"> </w:t>
      </w:r>
      <w:r>
        <w:rPr>
          <w:rFonts w:cs="宋体" w:hint="eastAsia"/>
          <w:b/>
          <w:lang w:val="en-US" w:eastAsia="zh-CN"/>
        </w:rPr>
        <w:t>登录界面</w:t>
      </w:r>
    </w:p>
    <w:p w:rsidR="004D4BD2" w:rsidRDefault="004D4BD2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</w:p>
    <w:p w:rsidR="00EE2833" w:rsidRPr="0073559F" w:rsidRDefault="0074777C" w:rsidP="0073559F">
      <w:pPr>
        <w:spacing w:before="0" w:after="0" w:line="240" w:lineRule="auto"/>
        <w:jc w:val="center"/>
        <w:rPr>
          <w:rFonts w:ascii="宋体" w:hAnsi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 w:rsidR="004D4BD2" w:rsidRDefault="0073559F">
      <w:pPr>
        <w:pStyle w:val="msolistparagraph0"/>
        <w:ind w:left="0"/>
        <w:rPr>
          <w:b/>
        </w:rPr>
      </w:pPr>
      <w:proofErr w:type="gramStart"/>
      <w:r>
        <w:rPr>
          <w:rFonts w:cs="宋体" w:hint="eastAsia"/>
          <w:b/>
        </w:rPr>
        <w:t>一</w:t>
      </w:r>
      <w:proofErr w:type="gramEnd"/>
      <w:r w:rsidR="0074777C">
        <w:rPr>
          <w:rFonts w:cs="宋体" w:hint="eastAsia"/>
          <w:b/>
        </w:rPr>
        <w:t>．注册界面</w:t>
      </w:r>
    </w:p>
    <w:p w:rsidR="004D4BD2" w:rsidRDefault="0074777C">
      <w:pPr>
        <w:pStyle w:val="a7"/>
        <w:ind w:left="840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1</w:t>
      </w:r>
      <w:r>
        <w:rPr>
          <w:rFonts w:hint="eastAsia"/>
          <w:b/>
          <w:lang w:val="en-US" w:eastAsia="zh-CN"/>
        </w:rPr>
        <w:t>）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 w:rsidR="004D4BD2" w:rsidRDefault="00C8224C" w:rsidP="000103D7">
      <w:pPr>
        <w:pStyle w:val="a7"/>
        <w:ind w:left="0"/>
        <w:jc w:val="center"/>
        <w:rPr>
          <w:lang w:eastAsia="zh-CN"/>
        </w:rPr>
      </w:pPr>
      <w:r>
        <w:rPr>
          <w:rFonts w:hint="eastAsia"/>
          <w:noProof/>
          <w:lang w:val="en-US" w:eastAsia="zh-CN" w:bidi="ar-SA"/>
        </w:rPr>
        <w:lastRenderedPageBreak/>
        <w:drawing>
          <wp:inline distT="0" distB="0" distL="0" distR="0">
            <wp:extent cx="2903974" cy="3641698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824" cy="3645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BD2" w:rsidRDefault="0074777C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  <w:r>
        <w:rPr>
          <w:rFonts w:hint="eastAsia"/>
          <w:b/>
          <w:lang w:val="en-US" w:eastAsia="zh-CN" w:bidi="en-US"/>
        </w:rPr>
        <w:t>图</w:t>
      </w:r>
      <w:r w:rsidR="0073559F">
        <w:rPr>
          <w:rFonts w:hint="eastAsia"/>
          <w:b/>
          <w:lang w:val="en-US" w:eastAsia="zh-CN" w:bidi="en-US"/>
        </w:rPr>
        <w:t>二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cs="宋体" w:hint="eastAsia"/>
          <w:b/>
          <w:lang w:val="en-US" w:eastAsia="zh-CN"/>
        </w:rPr>
        <w:t>注册界面</w:t>
      </w:r>
    </w:p>
    <w:p w:rsidR="004D4BD2" w:rsidRDefault="004D4BD2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</w:p>
    <w:p w:rsidR="004D4BD2" w:rsidRDefault="0074777C">
      <w:pPr>
        <w:spacing w:before="0" w:after="0" w:line="240" w:lineRule="auto"/>
        <w:jc w:val="center"/>
        <w:rPr>
          <w:rFonts w:ascii="宋体" w:hAnsi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 w:rsidR="004D4BD2" w:rsidRDefault="0074777C">
      <w:pPr>
        <w:pStyle w:val="a7"/>
        <w:ind w:left="840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2</w:t>
      </w:r>
      <w:r>
        <w:rPr>
          <w:rFonts w:hint="eastAsia"/>
          <w:b/>
          <w:lang w:val="en-US" w:eastAsia="zh-CN"/>
        </w:rPr>
        <w:t>）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逻辑条件</w:t>
      </w:r>
    </w:p>
    <w:p w:rsidR="004D4BD2" w:rsidRDefault="0074777C">
      <w:pPr>
        <w:pStyle w:val="a7"/>
        <w:ind w:firstLineChars="300" w:firstLine="600"/>
        <w:rPr>
          <w:lang w:val="en-US" w:eastAsia="zh-CN"/>
        </w:rPr>
      </w:pPr>
      <w:r>
        <w:rPr>
          <w:rFonts w:hint="eastAsia"/>
          <w:lang w:val="en-US" w:eastAsia="zh-CN"/>
        </w:rPr>
        <w:t xml:space="preserve">a. </w:t>
      </w:r>
      <w:r>
        <w:rPr>
          <w:rFonts w:hint="eastAsia"/>
          <w:lang w:val="en-US" w:eastAsia="zh-CN"/>
        </w:rPr>
        <w:t>此界面均为必填项</w:t>
      </w:r>
    </w:p>
    <w:p w:rsidR="004D4BD2" w:rsidRDefault="0074777C">
      <w:pPr>
        <w:pStyle w:val="a7"/>
        <w:numPr>
          <w:ilvl w:val="0"/>
          <w:numId w:val="5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账号：文本框，必填项，默认为空；</w:t>
      </w:r>
      <w:r w:rsidR="003B44AE">
        <w:rPr>
          <w:rFonts w:hint="eastAsia"/>
          <w:lang w:val="en-US" w:eastAsia="zh-CN"/>
        </w:rPr>
        <w:t>（不能含有特殊字符，如过输入含有特殊字符要提示</w:t>
      </w:r>
      <w:r w:rsidR="001C2CD1">
        <w:rPr>
          <w:rFonts w:hint="eastAsia"/>
          <w:lang w:val="en-US" w:eastAsia="zh-CN"/>
        </w:rPr>
        <w:t>“账号中不能含有特殊字符”）</w:t>
      </w:r>
    </w:p>
    <w:p w:rsidR="004D4BD2" w:rsidRDefault="0074777C">
      <w:pPr>
        <w:pStyle w:val="a7"/>
        <w:numPr>
          <w:ilvl w:val="0"/>
          <w:numId w:val="5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密码：文本框，必填项，默认为空</w:t>
      </w:r>
      <w:r w:rsidR="007F6EA8">
        <w:rPr>
          <w:rFonts w:hint="eastAsia"/>
          <w:lang w:val="en-US" w:eastAsia="zh-CN"/>
        </w:rPr>
        <w:t>，最少</w:t>
      </w:r>
      <w:r w:rsidR="007F6EA8">
        <w:rPr>
          <w:rFonts w:hint="eastAsia"/>
          <w:lang w:val="en-US" w:eastAsia="zh-CN"/>
        </w:rPr>
        <w:t>6</w:t>
      </w:r>
      <w:r w:rsidR="007F6EA8">
        <w:rPr>
          <w:rFonts w:hint="eastAsia"/>
          <w:lang w:val="en-US" w:eastAsia="zh-CN"/>
        </w:rPr>
        <w:t>位</w:t>
      </w:r>
      <w:r>
        <w:rPr>
          <w:rFonts w:hint="eastAsia"/>
          <w:lang w:val="en-US" w:eastAsia="zh-CN"/>
        </w:rPr>
        <w:t>；</w:t>
      </w:r>
    </w:p>
    <w:p w:rsidR="004D4BD2" w:rsidRDefault="0074777C">
      <w:pPr>
        <w:pStyle w:val="a7"/>
        <w:numPr>
          <w:ilvl w:val="0"/>
          <w:numId w:val="5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确认密码：文本框，必填项，默认为空；必须要与前面输入的密码相契合；</w:t>
      </w:r>
      <w:r w:rsidR="00EE2833">
        <w:rPr>
          <w:rFonts w:hint="eastAsia"/>
          <w:lang w:val="en-US" w:eastAsia="zh-CN"/>
        </w:rPr>
        <w:t>（当密码与确认密码不一致的时候要提示</w:t>
      </w:r>
      <w:r w:rsidR="003B44AE">
        <w:rPr>
          <w:rFonts w:hint="eastAsia"/>
          <w:lang w:val="en-US" w:eastAsia="zh-CN"/>
        </w:rPr>
        <w:t xml:space="preserve"> </w:t>
      </w:r>
      <w:r w:rsidR="001C2CD1">
        <w:rPr>
          <w:rFonts w:hint="eastAsia"/>
          <w:lang w:val="en-US" w:eastAsia="zh-CN"/>
        </w:rPr>
        <w:t>“</w:t>
      </w:r>
      <w:r w:rsidR="00EE2833">
        <w:rPr>
          <w:rFonts w:hint="eastAsia"/>
          <w:lang w:val="en-US" w:eastAsia="zh-CN"/>
        </w:rPr>
        <w:t>两次输入的密码不同，请重新输入</w:t>
      </w:r>
      <w:r w:rsidR="001C2CD1">
        <w:rPr>
          <w:rFonts w:hint="eastAsia"/>
          <w:lang w:val="en-US" w:eastAsia="zh-CN"/>
        </w:rPr>
        <w:t>”</w:t>
      </w:r>
      <w:r w:rsidR="00EE2833">
        <w:rPr>
          <w:rFonts w:hint="eastAsia"/>
          <w:lang w:val="en-US" w:eastAsia="zh-CN"/>
        </w:rPr>
        <w:t>）</w:t>
      </w:r>
    </w:p>
    <w:p w:rsidR="004D4BD2" w:rsidRDefault="0074777C">
      <w:pPr>
        <w:pStyle w:val="a7"/>
        <w:numPr>
          <w:ilvl w:val="0"/>
          <w:numId w:val="5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性别：单选按钮，必填项，默认为“男”；</w:t>
      </w:r>
    </w:p>
    <w:p w:rsidR="00EE2833" w:rsidRDefault="0074777C" w:rsidP="00EE2833">
      <w:pPr>
        <w:pStyle w:val="a7"/>
        <w:numPr>
          <w:ilvl w:val="0"/>
          <w:numId w:val="5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手机号：文本框，必填项，默认为空；</w:t>
      </w:r>
      <w:r w:rsidR="00EE2833">
        <w:rPr>
          <w:rFonts w:hint="eastAsia"/>
          <w:lang w:val="en-US" w:eastAsia="zh-CN"/>
        </w:rPr>
        <w:t>（该字段默认为数字，</w:t>
      </w:r>
      <w:r w:rsidR="007F6EA8">
        <w:rPr>
          <w:rFonts w:hint="eastAsia"/>
          <w:lang w:val="en-US" w:eastAsia="zh-CN"/>
        </w:rPr>
        <w:t>长度为</w:t>
      </w:r>
      <w:r w:rsidR="007F6EA8">
        <w:rPr>
          <w:rFonts w:hint="eastAsia"/>
          <w:lang w:val="en-US" w:eastAsia="zh-CN"/>
        </w:rPr>
        <w:t>11</w:t>
      </w:r>
      <w:r w:rsidR="007F6EA8">
        <w:rPr>
          <w:rFonts w:hint="eastAsia"/>
          <w:lang w:val="en-US" w:eastAsia="zh-CN"/>
        </w:rPr>
        <w:t>位，</w:t>
      </w:r>
      <w:r w:rsidR="00EE2833">
        <w:rPr>
          <w:rFonts w:hint="eastAsia"/>
          <w:lang w:val="en-US" w:eastAsia="zh-CN"/>
        </w:rPr>
        <w:t>如果输入的</w:t>
      </w:r>
      <w:r w:rsidR="001C2CD1">
        <w:rPr>
          <w:rFonts w:hint="eastAsia"/>
          <w:lang w:val="en-US" w:eastAsia="zh-CN"/>
        </w:rPr>
        <w:t>不是数字</w:t>
      </w:r>
      <w:r w:rsidR="007F6EA8">
        <w:rPr>
          <w:rFonts w:hint="eastAsia"/>
          <w:lang w:val="en-US" w:eastAsia="zh-CN"/>
        </w:rPr>
        <w:t>或长度不够</w:t>
      </w:r>
      <w:r w:rsidR="001C2CD1">
        <w:rPr>
          <w:rFonts w:hint="eastAsia"/>
          <w:lang w:val="en-US" w:eastAsia="zh-CN"/>
        </w:rPr>
        <w:t>，要提示</w:t>
      </w:r>
      <w:r w:rsidR="003B44AE">
        <w:rPr>
          <w:rFonts w:hint="eastAsia"/>
          <w:lang w:val="en-US" w:eastAsia="zh-CN"/>
        </w:rPr>
        <w:t xml:space="preserve"> </w:t>
      </w:r>
      <w:r w:rsidR="001C2CD1">
        <w:rPr>
          <w:rFonts w:hint="eastAsia"/>
          <w:lang w:val="en-US" w:eastAsia="zh-CN"/>
        </w:rPr>
        <w:t>“您输入的手机号有误，请重新输入”</w:t>
      </w:r>
      <w:r w:rsidR="00EE2833">
        <w:rPr>
          <w:rFonts w:hint="eastAsia"/>
          <w:lang w:val="en-US" w:eastAsia="zh-CN"/>
        </w:rPr>
        <w:t>）</w:t>
      </w:r>
    </w:p>
    <w:p w:rsidR="001C2CD1" w:rsidRDefault="001C2CD1" w:rsidP="00EE2833">
      <w:pPr>
        <w:pStyle w:val="a7"/>
        <w:numPr>
          <w:ilvl w:val="0"/>
          <w:numId w:val="5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真实姓名：文本框，必填项，默认为空；</w:t>
      </w:r>
    </w:p>
    <w:p w:rsidR="001C2CD1" w:rsidRPr="007F6EA8" w:rsidRDefault="001C2CD1" w:rsidP="007F6EA8">
      <w:pPr>
        <w:pStyle w:val="a7"/>
        <w:numPr>
          <w:ilvl w:val="0"/>
          <w:numId w:val="5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身份证号：文本框，必填项，默认为空</w:t>
      </w:r>
      <w:r w:rsidR="007F6EA8">
        <w:rPr>
          <w:rFonts w:hint="eastAsia"/>
          <w:lang w:val="en-US" w:eastAsia="zh-CN"/>
        </w:rPr>
        <w:t>，长度限制为</w:t>
      </w:r>
      <w:r w:rsidR="007F6EA8">
        <w:rPr>
          <w:rFonts w:hint="eastAsia"/>
          <w:lang w:val="en-US" w:eastAsia="zh-CN"/>
        </w:rPr>
        <w:t>18</w:t>
      </w:r>
      <w:r w:rsidR="007F6EA8">
        <w:rPr>
          <w:rFonts w:hint="eastAsia"/>
          <w:lang w:val="en-US" w:eastAsia="zh-CN"/>
        </w:rPr>
        <w:t>位，如果输入信息不足</w:t>
      </w:r>
      <w:r w:rsidR="007F6EA8">
        <w:rPr>
          <w:rFonts w:hint="eastAsia"/>
          <w:lang w:val="en-US" w:eastAsia="zh-CN"/>
        </w:rPr>
        <w:t>18</w:t>
      </w:r>
      <w:r w:rsidR="007F6EA8">
        <w:rPr>
          <w:rFonts w:hint="eastAsia"/>
          <w:lang w:val="en-US" w:eastAsia="zh-CN"/>
        </w:rPr>
        <w:t>位，会在合适的位置提示“请输入正确的身份证号码</w:t>
      </w:r>
      <w:r w:rsidR="007F6EA8" w:rsidRPr="007F6EA8">
        <w:rPr>
          <w:rFonts w:hint="eastAsia"/>
          <w:lang w:val="en-US" w:eastAsia="zh-CN"/>
        </w:rPr>
        <w:t>”</w:t>
      </w:r>
      <w:r w:rsidRPr="007F6EA8">
        <w:rPr>
          <w:rFonts w:hint="eastAsia"/>
          <w:lang w:val="en-US" w:eastAsia="zh-CN"/>
        </w:rPr>
        <w:t>；</w:t>
      </w:r>
    </w:p>
    <w:p w:rsidR="004D4BD2" w:rsidRPr="00937011" w:rsidRDefault="0074777C" w:rsidP="00937011">
      <w:pPr>
        <w:pStyle w:val="a7"/>
        <w:ind w:leftChars="659" w:left="1518" w:hangingChars="100" w:hanging="200"/>
        <w:rPr>
          <w:lang w:val="en-US" w:eastAsia="zh-CN"/>
        </w:rPr>
      </w:pPr>
      <w:r>
        <w:rPr>
          <w:rFonts w:hint="eastAsia"/>
          <w:lang w:val="en-US" w:eastAsia="zh-CN"/>
        </w:rPr>
        <w:t xml:space="preserve">b. </w:t>
      </w:r>
      <w:r w:rsidR="00854C21">
        <w:rPr>
          <w:rFonts w:hint="eastAsia"/>
          <w:lang w:val="en-US" w:eastAsia="zh-CN"/>
        </w:rPr>
        <w:t>点击确定后完成注册，界面会跳到图一</w:t>
      </w:r>
      <w:r w:rsidR="001C2CD1">
        <w:rPr>
          <w:rFonts w:hint="eastAsia"/>
          <w:lang w:val="en-US" w:eastAsia="zh-CN"/>
        </w:rPr>
        <w:t>所示的登录界面，如果注册失败还会停留在该界面</w:t>
      </w:r>
      <w:r>
        <w:rPr>
          <w:rFonts w:hint="eastAsia"/>
          <w:lang w:val="en-US" w:eastAsia="zh-CN"/>
        </w:rPr>
        <w:t>。</w:t>
      </w:r>
    </w:p>
    <w:p w:rsidR="00EE2833" w:rsidRPr="001C2CD1" w:rsidRDefault="00EE2833">
      <w:pPr>
        <w:pStyle w:val="a7"/>
        <w:ind w:left="992"/>
        <w:rPr>
          <w:lang w:val="en-US" w:eastAsia="zh-CN"/>
        </w:rPr>
      </w:pPr>
    </w:p>
    <w:p w:rsidR="004D4BD2" w:rsidRDefault="0073559F">
      <w:pPr>
        <w:pStyle w:val="msolistparagraph0"/>
        <w:ind w:left="0"/>
        <w:rPr>
          <w:rFonts w:cs="宋体"/>
          <w:b/>
        </w:rPr>
      </w:pPr>
      <w:r>
        <w:rPr>
          <w:rFonts w:cs="宋体" w:hint="eastAsia"/>
          <w:b/>
        </w:rPr>
        <w:t>二</w:t>
      </w:r>
      <w:r w:rsidR="0074777C">
        <w:rPr>
          <w:rFonts w:cs="宋体" w:hint="eastAsia"/>
          <w:b/>
        </w:rPr>
        <w:t>．日志数据</w:t>
      </w:r>
    </w:p>
    <w:p w:rsidR="004D4BD2" w:rsidRDefault="0074777C">
      <w:pPr>
        <w:rPr>
          <w:lang w:eastAsia="zh-CN"/>
        </w:rPr>
      </w:pPr>
      <w:r>
        <w:rPr>
          <w:rFonts w:cs="宋体" w:hint="eastAsia"/>
          <w:b/>
          <w:lang w:val="en-US" w:eastAsia="zh-CN"/>
        </w:rPr>
        <w:t xml:space="preserve">         </w:t>
      </w:r>
      <w:r>
        <w:rPr>
          <w:rFonts w:ascii="宋体" w:hAnsi="宋体" w:cs="宋体"/>
          <w:lang w:val="en-US" w:eastAsia="zh-CN"/>
        </w:rPr>
        <w:t>日志用于记录用户的操作记录，将用户的操作记录存储于数据库</w:t>
      </w:r>
      <w:r>
        <w:rPr>
          <w:rFonts w:ascii="宋体" w:hAnsi="宋体" w:cs="宋体" w:hint="eastAsia"/>
          <w:lang w:val="en-US" w:eastAsia="zh-CN"/>
        </w:rPr>
        <w:t>。</w:t>
      </w:r>
    </w:p>
    <w:sectPr w:rsidR="004D4BD2" w:rsidSect="00261B3C">
      <w:headerReference w:type="default" r:id="rId10"/>
      <w:footerReference w:type="default" r:id="rId11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6A91" w:rsidRDefault="007E6A91">
      <w:pPr>
        <w:spacing w:before="0" w:after="0" w:line="240" w:lineRule="auto"/>
      </w:pPr>
      <w:r>
        <w:separator/>
      </w:r>
    </w:p>
  </w:endnote>
  <w:endnote w:type="continuationSeparator" w:id="0">
    <w:p w:rsidR="007E6A91" w:rsidRDefault="007E6A9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30"/>
      <w:gridCol w:w="926"/>
    </w:tblGrid>
    <w:tr w:rsidR="004D4BD2">
      <w:tc>
        <w:tcPr>
          <w:tcW w:w="8330" w:type="dxa"/>
          <w:tcBorders>
            <w:top w:val="single" w:sz="4" w:space="0" w:color="000000" w:themeColor="text1"/>
          </w:tcBorders>
        </w:tcPr>
        <w:p w:rsidR="004D4BD2" w:rsidRDefault="0074777C">
          <w:pPr>
            <w:pStyle w:val="a3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  <w:color w:val="FF0000"/>
            </w:rPr>
            <w:t xml:space="preserve">                              </w:t>
          </w: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5B9BD5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4D4BD2" w:rsidRDefault="002B6290">
          <w:pPr>
            <w:pStyle w:val="a4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 w:rsidR="0074777C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0103D7" w:rsidRPr="000103D7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2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4D4BD2" w:rsidRDefault="004D4BD2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6A91" w:rsidRDefault="007E6A91">
      <w:pPr>
        <w:spacing w:before="0" w:after="0" w:line="240" w:lineRule="auto"/>
      </w:pPr>
      <w:r>
        <w:separator/>
      </w:r>
    </w:p>
  </w:footnote>
  <w:footnote w:type="continuationSeparator" w:id="0">
    <w:p w:rsidR="007E6A91" w:rsidRDefault="007E6A9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BD2" w:rsidRDefault="002B6290">
    <w:pPr>
      <w:pStyle w:val="a8"/>
      <w:ind w:left="-284"/>
      <w:rPr>
        <w:rFonts w:asciiTheme="minorHAnsi" w:hAnsiTheme="minorHAnsi" w:cstheme="minorHAnsi"/>
        <w:color w:val="44546A" w:themeColor="text2"/>
        <w:sz w:val="44"/>
        <w:szCs w:val="44"/>
        <w:lang w:eastAsia="zh-CN"/>
      </w:rPr>
    </w:pPr>
    <w:r>
      <w:rPr>
        <w:rFonts w:asciiTheme="minorHAnsi" w:hAnsiTheme="minorHAnsi" w:cstheme="minorHAnsi"/>
        <w:noProof/>
        <w:color w:val="44546A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49" type="#_x0000_t32" style="position:absolute;left:0;text-align:left;margin-left:-17.6pt;margin-top:30.9pt;width:479.0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" strokecolor="#4f81bd" strokeweight="2.5pt"/>
      </w:pict>
    </w:r>
    <w:r w:rsidR="0074777C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华</w:t>
    </w:r>
    <w:proofErr w:type="gramStart"/>
    <w:r w:rsidR="0074777C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宇空间</w:t>
    </w:r>
    <w:proofErr w:type="gramEnd"/>
    <w:r w:rsidR="0074777C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技术有限公司</w:t>
    </w:r>
    <w:r w:rsidR="0074777C">
      <w:rPr>
        <w:rFonts w:asciiTheme="minorHAnsi" w:hAnsiTheme="minorHAnsi" w:cstheme="minorHAnsi"/>
        <w:color w:val="44546A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8EA4B"/>
    <w:multiLevelType w:val="singleLevel"/>
    <w:tmpl w:val="0D88EA4B"/>
    <w:lvl w:ilvl="0">
      <w:start w:val="2"/>
      <w:numFmt w:val="decimal"/>
      <w:suff w:val="space"/>
      <w:lvlText w:val="%1）"/>
      <w:lvlJc w:val="left"/>
    </w:lvl>
  </w:abstractNum>
  <w:abstractNum w:abstractNumId="1">
    <w:nsid w:val="1C83F187"/>
    <w:multiLevelType w:val="singleLevel"/>
    <w:tmpl w:val="1C83F187"/>
    <w:lvl w:ilvl="0">
      <w:start w:val="1"/>
      <w:numFmt w:val="lowerLetter"/>
      <w:suff w:val="space"/>
      <w:lvlText w:val="%1."/>
      <w:lvlJc w:val="left"/>
    </w:lvl>
  </w:abstractNum>
  <w:abstractNum w:abstractNumId="2">
    <w:nsid w:val="43E03313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4D7D0495"/>
    <w:multiLevelType w:val="multilevel"/>
    <w:tmpl w:val="4D7D0495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4">
    <w:nsid w:val="554F6CF9"/>
    <w:multiLevelType w:val="multilevel"/>
    <w:tmpl w:val="554F6CF9"/>
    <w:lvl w:ilvl="0">
      <w:start w:val="1"/>
      <w:numFmt w:val="bullet"/>
      <w:lvlText w:val=""/>
      <w:lvlJc w:val="left"/>
      <w:pPr>
        <w:ind w:left="264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06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48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90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32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74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16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58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003" w:hanging="420"/>
      </w:pPr>
      <w:rPr>
        <w:rFonts w:ascii="Wingdings" w:hAnsi="Wingdings" w:hint="default"/>
      </w:rPr>
    </w:lvl>
  </w:abstractNum>
  <w:abstractNum w:abstractNumId="5">
    <w:nsid w:val="76C83869"/>
    <w:multiLevelType w:val="hybridMultilevel"/>
    <w:tmpl w:val="AB5EB39A"/>
    <w:lvl w:ilvl="0" w:tplc="8996AC54">
      <w:start w:val="2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7DD36E29"/>
    <w:multiLevelType w:val="singleLevel"/>
    <w:tmpl w:val="1C83F187"/>
    <w:lvl w:ilvl="0">
      <w:start w:val="1"/>
      <w:numFmt w:val="lowerLetter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  <o:shapelayout v:ext="edit">
      <o:idmap v:ext="edit" data="2"/>
      <o:rules v:ext="edit"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3ADF1105"/>
    <w:rsid w:val="000103D7"/>
    <w:rsid w:val="00082340"/>
    <w:rsid w:val="000F04B6"/>
    <w:rsid w:val="00154DD0"/>
    <w:rsid w:val="001A73F6"/>
    <w:rsid w:val="001C2CD1"/>
    <w:rsid w:val="00215004"/>
    <w:rsid w:val="00261B3C"/>
    <w:rsid w:val="00264CED"/>
    <w:rsid w:val="002B6290"/>
    <w:rsid w:val="002C633C"/>
    <w:rsid w:val="002D3562"/>
    <w:rsid w:val="002E0883"/>
    <w:rsid w:val="00380C7F"/>
    <w:rsid w:val="003B44AE"/>
    <w:rsid w:val="00431AF6"/>
    <w:rsid w:val="00492B0B"/>
    <w:rsid w:val="004A57A9"/>
    <w:rsid w:val="004D4BD2"/>
    <w:rsid w:val="004E13FE"/>
    <w:rsid w:val="004F1D27"/>
    <w:rsid w:val="005D025A"/>
    <w:rsid w:val="005F2B38"/>
    <w:rsid w:val="00662816"/>
    <w:rsid w:val="0073559F"/>
    <w:rsid w:val="0074777C"/>
    <w:rsid w:val="007D7B20"/>
    <w:rsid w:val="007E6A91"/>
    <w:rsid w:val="007F6EA8"/>
    <w:rsid w:val="00803080"/>
    <w:rsid w:val="00854C21"/>
    <w:rsid w:val="0086707A"/>
    <w:rsid w:val="00937011"/>
    <w:rsid w:val="009D439C"/>
    <w:rsid w:val="00AA2A7A"/>
    <w:rsid w:val="00B314AE"/>
    <w:rsid w:val="00B348D4"/>
    <w:rsid w:val="00BD2F10"/>
    <w:rsid w:val="00C8224C"/>
    <w:rsid w:val="00E2501E"/>
    <w:rsid w:val="00ED501F"/>
    <w:rsid w:val="00EE2833"/>
    <w:rsid w:val="00F9251D"/>
    <w:rsid w:val="00F9639A"/>
    <w:rsid w:val="00FB22B2"/>
    <w:rsid w:val="020C0BC6"/>
    <w:rsid w:val="042507A8"/>
    <w:rsid w:val="05A03FB5"/>
    <w:rsid w:val="05F30E51"/>
    <w:rsid w:val="05F55AA8"/>
    <w:rsid w:val="097A0C7A"/>
    <w:rsid w:val="09E42DA0"/>
    <w:rsid w:val="0C0D4AC3"/>
    <w:rsid w:val="0D6D3F89"/>
    <w:rsid w:val="0D8415F0"/>
    <w:rsid w:val="0D8B0B0D"/>
    <w:rsid w:val="0E3D5D91"/>
    <w:rsid w:val="110C1C86"/>
    <w:rsid w:val="1A4F7C1B"/>
    <w:rsid w:val="1A777199"/>
    <w:rsid w:val="1AFC3EB4"/>
    <w:rsid w:val="1E3177AC"/>
    <w:rsid w:val="1F6A7A09"/>
    <w:rsid w:val="20E25057"/>
    <w:rsid w:val="20F96439"/>
    <w:rsid w:val="21DD1774"/>
    <w:rsid w:val="2269271D"/>
    <w:rsid w:val="23631F3D"/>
    <w:rsid w:val="2610068C"/>
    <w:rsid w:val="289A7D7A"/>
    <w:rsid w:val="289D72E4"/>
    <w:rsid w:val="2C82294F"/>
    <w:rsid w:val="32B74C71"/>
    <w:rsid w:val="337969B0"/>
    <w:rsid w:val="382260B9"/>
    <w:rsid w:val="38C05482"/>
    <w:rsid w:val="392D2942"/>
    <w:rsid w:val="3ADF1105"/>
    <w:rsid w:val="3DE41441"/>
    <w:rsid w:val="3DFC231A"/>
    <w:rsid w:val="41283168"/>
    <w:rsid w:val="46E2265E"/>
    <w:rsid w:val="47944BED"/>
    <w:rsid w:val="492D0BE9"/>
    <w:rsid w:val="49F31E5E"/>
    <w:rsid w:val="4FD901F4"/>
    <w:rsid w:val="51A10AC4"/>
    <w:rsid w:val="51DB2D53"/>
    <w:rsid w:val="55D278ED"/>
    <w:rsid w:val="5A6E6B44"/>
    <w:rsid w:val="5BE04959"/>
    <w:rsid w:val="5E08448F"/>
    <w:rsid w:val="5F9036EF"/>
    <w:rsid w:val="61F15610"/>
    <w:rsid w:val="629133E7"/>
    <w:rsid w:val="6535723E"/>
    <w:rsid w:val="6644329C"/>
    <w:rsid w:val="690223C1"/>
    <w:rsid w:val="6A23167C"/>
    <w:rsid w:val="6AC4772A"/>
    <w:rsid w:val="6BAA37DE"/>
    <w:rsid w:val="6CC708DA"/>
    <w:rsid w:val="6D535020"/>
    <w:rsid w:val="73AA182F"/>
    <w:rsid w:val="756C3AFC"/>
    <w:rsid w:val="76A86764"/>
    <w:rsid w:val="773C6883"/>
    <w:rsid w:val="79C20616"/>
    <w:rsid w:val="7F233B40"/>
    <w:rsid w:val="7F7F3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footer" w:uiPriority="9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iPriority="59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B3C"/>
    <w:pPr>
      <w:spacing w:before="200" w:after="200" w:line="276" w:lineRule="auto"/>
    </w:pPr>
    <w:rPr>
      <w:rFonts w:ascii="Calibri" w:eastAsia="宋体" w:hAnsi="Calibri" w:cs="Times New Roman"/>
      <w:lang w:val="en-AU" w:eastAsia="en-US"/>
    </w:rPr>
  </w:style>
  <w:style w:type="paragraph" w:styleId="1">
    <w:name w:val="heading 1"/>
    <w:basedOn w:val="a"/>
    <w:next w:val="a"/>
    <w:uiPriority w:val="9"/>
    <w:qFormat/>
    <w:rsid w:val="00261B3C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uiPriority w:val="9"/>
    <w:unhideWhenUsed/>
    <w:qFormat/>
    <w:rsid w:val="00261B3C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rsid w:val="00261B3C"/>
    <w:pPr>
      <w:tabs>
        <w:tab w:val="center" w:pos="4513"/>
        <w:tab w:val="right" w:pos="9026"/>
      </w:tabs>
      <w:spacing w:before="0" w:after="0" w:line="240" w:lineRule="auto"/>
    </w:pPr>
  </w:style>
  <w:style w:type="paragraph" w:styleId="a4">
    <w:name w:val="header"/>
    <w:basedOn w:val="a"/>
    <w:uiPriority w:val="99"/>
    <w:unhideWhenUsed/>
    <w:qFormat/>
    <w:rsid w:val="00261B3C"/>
    <w:pPr>
      <w:tabs>
        <w:tab w:val="center" w:pos="4513"/>
        <w:tab w:val="right" w:pos="9026"/>
      </w:tabs>
      <w:spacing w:before="0" w:after="0" w:line="240" w:lineRule="auto"/>
    </w:pPr>
  </w:style>
  <w:style w:type="paragraph" w:styleId="a5">
    <w:name w:val="Title"/>
    <w:basedOn w:val="a"/>
    <w:next w:val="a"/>
    <w:uiPriority w:val="10"/>
    <w:qFormat/>
    <w:rsid w:val="00261B3C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a6">
    <w:name w:val="Table Grid"/>
    <w:basedOn w:val="a1"/>
    <w:uiPriority w:val="59"/>
    <w:qFormat/>
    <w:rsid w:val="00261B3C"/>
    <w:rPr>
      <w:rFonts w:ascii="Calibri" w:eastAsia="宋体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link w:val="Char"/>
    <w:uiPriority w:val="34"/>
    <w:qFormat/>
    <w:rsid w:val="00261B3C"/>
    <w:pPr>
      <w:ind w:left="720"/>
      <w:contextualSpacing/>
    </w:pPr>
    <w:rPr>
      <w:lang w:val="en-GB" w:bidi="en-US"/>
    </w:rPr>
  </w:style>
  <w:style w:type="paragraph" w:customStyle="1" w:styleId="msolistparagraph0">
    <w:name w:val="msolistparagraph"/>
    <w:basedOn w:val="a"/>
    <w:qFormat/>
    <w:rsid w:val="00261B3C"/>
    <w:pPr>
      <w:ind w:left="720"/>
      <w:contextualSpacing/>
    </w:pPr>
    <w:rPr>
      <w:lang w:val="en-US" w:eastAsia="zh-CN"/>
    </w:rPr>
  </w:style>
  <w:style w:type="paragraph" w:styleId="a8">
    <w:name w:val="No Spacing"/>
    <w:basedOn w:val="a"/>
    <w:uiPriority w:val="1"/>
    <w:qFormat/>
    <w:rsid w:val="00261B3C"/>
    <w:pPr>
      <w:spacing w:before="0" w:after="0" w:line="240" w:lineRule="auto"/>
    </w:pPr>
  </w:style>
  <w:style w:type="character" w:customStyle="1" w:styleId="Char">
    <w:name w:val="列出段落 Char"/>
    <w:link w:val="a7"/>
    <w:uiPriority w:val="34"/>
    <w:qFormat/>
    <w:rsid w:val="00261B3C"/>
    <w:rPr>
      <w:lang w:val="en-GB" w:bidi="en-US"/>
    </w:rPr>
  </w:style>
  <w:style w:type="paragraph" w:styleId="a9">
    <w:name w:val="Balloon Text"/>
    <w:basedOn w:val="a"/>
    <w:link w:val="Char0"/>
    <w:rsid w:val="00F9251D"/>
    <w:pPr>
      <w:spacing w:before="0" w:after="0"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9"/>
    <w:rsid w:val="00F9251D"/>
    <w:rPr>
      <w:rFonts w:ascii="Calibri" w:eastAsia="宋体" w:hAnsi="Calibri" w:cs="Times New Roman"/>
      <w:sz w:val="18"/>
      <w:szCs w:val="18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23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10</cp:revision>
  <dcterms:created xsi:type="dcterms:W3CDTF">2019-05-10T09:14:00Z</dcterms:created>
  <dcterms:modified xsi:type="dcterms:W3CDTF">2019-05-13T01:41:00Z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